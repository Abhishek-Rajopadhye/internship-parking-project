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B3A5B" w14:textId="77777777" w:rsidR="00936B2D" w:rsidRPr="00D32481" w:rsidRDefault="00936B2D" w:rsidP="00CC3D72">
      <w:pPr>
        <w:pStyle w:val="ProjectTitle"/>
        <w:rPr>
          <w:rFonts w:cstheme="minorHAnsi"/>
        </w:rPr>
      </w:pPr>
    </w:p>
    <w:p w14:paraId="2DBA9C76" w14:textId="77777777" w:rsidR="00880A2D" w:rsidRPr="00D32481" w:rsidRDefault="00880A2D" w:rsidP="00F66707">
      <w:pPr>
        <w:spacing w:line="240" w:lineRule="atLeast"/>
        <w:rPr>
          <w:rFonts w:asciiTheme="minorHAnsi" w:hAnsiTheme="minorHAnsi" w:cstheme="minorHAnsi"/>
        </w:rPr>
      </w:pPr>
    </w:p>
    <w:p w14:paraId="6B1127D1" w14:textId="77777777" w:rsidR="00880A2D" w:rsidRPr="00D32481" w:rsidRDefault="00880A2D" w:rsidP="00F66707">
      <w:pPr>
        <w:spacing w:line="240" w:lineRule="atLeast"/>
        <w:rPr>
          <w:rFonts w:asciiTheme="minorHAnsi" w:hAnsiTheme="minorHAnsi" w:cstheme="minorHAnsi"/>
        </w:rPr>
      </w:pPr>
    </w:p>
    <w:p w14:paraId="0C316BAC" w14:textId="77777777" w:rsidR="00880A2D" w:rsidRPr="00D32481" w:rsidRDefault="00880A2D" w:rsidP="00F66707">
      <w:pPr>
        <w:spacing w:line="240" w:lineRule="atLeast"/>
        <w:rPr>
          <w:rFonts w:asciiTheme="minorHAnsi" w:hAnsiTheme="minorHAnsi" w:cstheme="minorHAnsi"/>
        </w:rPr>
      </w:pPr>
    </w:p>
    <w:p w14:paraId="5EFC6AF1" w14:textId="77777777" w:rsidR="00880A2D" w:rsidRPr="00D32481" w:rsidRDefault="00880A2D" w:rsidP="00F66707">
      <w:pPr>
        <w:spacing w:line="240" w:lineRule="atLeast"/>
        <w:rPr>
          <w:rFonts w:asciiTheme="minorHAnsi" w:hAnsiTheme="minorHAnsi" w:cstheme="minorHAnsi"/>
        </w:rPr>
      </w:pPr>
    </w:p>
    <w:p w14:paraId="149F8801" w14:textId="77777777" w:rsidR="00880A2D" w:rsidRPr="00D32481" w:rsidRDefault="00880A2D" w:rsidP="00F66707">
      <w:pPr>
        <w:spacing w:line="240" w:lineRule="atLeast"/>
        <w:rPr>
          <w:rFonts w:asciiTheme="minorHAnsi" w:hAnsiTheme="minorHAnsi" w:cstheme="minorHAnsi"/>
        </w:rPr>
      </w:pPr>
    </w:p>
    <w:p w14:paraId="473149C8" w14:textId="589A1E3A" w:rsidR="00880A2D" w:rsidRPr="00D32481" w:rsidRDefault="001F4C4E" w:rsidP="00F05458">
      <w:pPr>
        <w:pStyle w:val="ProjectTitle"/>
        <w:rPr>
          <w:rFonts w:cstheme="minorHAnsi"/>
        </w:rPr>
      </w:pPr>
      <w:r>
        <w:rPr>
          <w:rFonts w:cstheme="minorHAnsi"/>
        </w:rPr>
        <w:t>smart paRKING MANAGEMENT APPLICATION</w:t>
      </w:r>
    </w:p>
    <w:p w14:paraId="48E85912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14ADD218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6B61B24A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by</w:t>
      </w:r>
    </w:p>
    <w:p w14:paraId="1E01BD57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43C98135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246E967D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&lt;Student’s full official name, previous degree(s) abbr</w:t>
      </w:r>
      <w:r w:rsidR="00F27470" w:rsidRPr="00D32481">
        <w:rPr>
          <w:rFonts w:asciiTheme="minorHAnsi" w:hAnsiTheme="minorHAnsi" w:cstheme="minorHAnsi"/>
        </w:rPr>
        <w:t>eviated</w:t>
      </w:r>
      <w:r w:rsidRPr="00D32481">
        <w:rPr>
          <w:rFonts w:asciiTheme="minorHAnsi" w:hAnsiTheme="minorHAnsi" w:cstheme="minorHAnsi"/>
        </w:rPr>
        <w:t>&gt;</w:t>
      </w:r>
    </w:p>
    <w:p w14:paraId="418FF0C8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4A150B69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2463A46C" w14:textId="77777777" w:rsidR="00880A2D" w:rsidRPr="00D32481" w:rsidRDefault="00880A2D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Presented to the Faculty of</w:t>
      </w:r>
    </w:p>
    <w:p w14:paraId="1DA77E94" w14:textId="77777777" w:rsidR="00880A2D" w:rsidRPr="00D32481" w:rsidRDefault="00F05458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 xml:space="preserve">&lt;Name of </w:t>
      </w:r>
      <w:r w:rsidR="00880A2D" w:rsidRPr="00D32481">
        <w:rPr>
          <w:rFonts w:asciiTheme="minorHAnsi" w:hAnsiTheme="minorHAnsi" w:cstheme="minorHAnsi"/>
        </w:rPr>
        <w:t>University</w:t>
      </w:r>
      <w:r w:rsidRPr="00D32481">
        <w:rPr>
          <w:rFonts w:asciiTheme="minorHAnsi" w:hAnsiTheme="minorHAnsi" w:cstheme="minorHAnsi"/>
        </w:rPr>
        <w:t>&gt;</w:t>
      </w:r>
    </w:p>
    <w:p w14:paraId="3DAFC836" w14:textId="77777777" w:rsidR="00880A2D" w:rsidRPr="00D32481" w:rsidRDefault="00880A2D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In Partial Fulfillment</w:t>
      </w:r>
    </w:p>
    <w:p w14:paraId="1BA08E4B" w14:textId="77777777" w:rsidR="00880A2D" w:rsidRPr="00D32481" w:rsidRDefault="00880A2D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Of the Requirements</w:t>
      </w:r>
    </w:p>
    <w:p w14:paraId="797FA271" w14:textId="77777777" w:rsidR="00880A2D" w:rsidRPr="00D32481" w:rsidRDefault="00880A2D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For the Degree</w:t>
      </w:r>
    </w:p>
    <w:p w14:paraId="3087C908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6437F4AC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51B2503C" w14:textId="77777777" w:rsidR="00880A2D" w:rsidRPr="00D32481" w:rsidRDefault="0095187E" w:rsidP="00F05458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  <w:caps/>
        </w:rPr>
        <w:t>&lt;</w:t>
      </w:r>
      <w:r w:rsidR="00F05458" w:rsidRPr="00D32481">
        <w:rPr>
          <w:rFonts w:asciiTheme="minorHAnsi" w:hAnsiTheme="minorHAnsi" w:cstheme="minorHAnsi"/>
          <w:caps/>
        </w:rPr>
        <w:t>NAME OF DEGREE</w:t>
      </w:r>
      <w:r w:rsidRPr="00D32481">
        <w:rPr>
          <w:rFonts w:asciiTheme="minorHAnsi" w:hAnsiTheme="minorHAnsi" w:cstheme="minorHAnsi"/>
          <w:caps/>
        </w:rPr>
        <w:t>&gt;</w:t>
      </w:r>
    </w:p>
    <w:p w14:paraId="40BD0143" w14:textId="77777777" w:rsidR="00892DA1" w:rsidRPr="00D32481" w:rsidRDefault="00892DA1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2DE63DA9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74D83975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 xml:space="preserve">THE UNIVERSITY OF </w:t>
      </w:r>
      <w:r w:rsidR="00F05458" w:rsidRPr="00D32481">
        <w:rPr>
          <w:rFonts w:asciiTheme="minorHAnsi" w:hAnsiTheme="minorHAnsi" w:cstheme="minorHAnsi"/>
        </w:rPr>
        <w:t>&lt;UNIV Name&gt;</w:t>
      </w:r>
    </w:p>
    <w:p w14:paraId="26213F22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647FB81E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&lt;MONTH OF GRADUATION, YEAR&gt;</w:t>
      </w:r>
    </w:p>
    <w:p w14:paraId="12C73CA7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006E9FC6" w14:textId="77777777" w:rsidR="00D1007E" w:rsidRDefault="00CC3D72">
      <w:pPr>
        <w:spacing w:after="160" w:line="259" w:lineRule="auto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br w:type="page"/>
      </w:r>
      <w:r w:rsidR="00D1007E">
        <w:rPr>
          <w:rFonts w:asciiTheme="minorHAnsi" w:hAnsiTheme="minorHAnsi" w:cstheme="minorHAnsi"/>
        </w:rPr>
        <w:lastRenderedPageBreak/>
        <w:t>&lt;</w:t>
      </w:r>
      <w:r w:rsidR="001431E9" w:rsidRPr="001431E9">
        <w:rPr>
          <w:rFonts w:asciiTheme="minorHAnsi" w:hAnsiTheme="minorHAnsi" w:cstheme="minorHAnsi"/>
        </w:rPr>
        <w:t xml:space="preserve"> </w:t>
      </w:r>
      <w:r w:rsidR="001431E9">
        <w:rPr>
          <w:rFonts w:asciiTheme="minorHAnsi" w:hAnsiTheme="minorHAnsi" w:cstheme="minorHAnsi"/>
        </w:rPr>
        <w:t xml:space="preserve">Leave this page blank </w:t>
      </w:r>
      <w:r w:rsidR="00D1007E">
        <w:rPr>
          <w:rFonts w:asciiTheme="minorHAnsi" w:hAnsiTheme="minorHAnsi" w:cstheme="minorHAnsi"/>
        </w:rPr>
        <w:t>&gt;</w:t>
      </w:r>
    </w:p>
    <w:p w14:paraId="2EF41EE3" w14:textId="77777777" w:rsidR="00D1007E" w:rsidRDefault="00D1007E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6651A788" w14:textId="3E80A5D3" w:rsidR="00880A2D" w:rsidRPr="00D32481" w:rsidRDefault="009457F7" w:rsidP="00F05458">
      <w:pPr>
        <w:spacing w:after="160" w:line="259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aps/>
        </w:rPr>
        <w:lastRenderedPageBreak/>
        <w:t>SMART PARKING MANAGEMENT APPLICATION</w:t>
      </w:r>
      <w:r w:rsidR="00880A2D" w:rsidRPr="00D32481">
        <w:rPr>
          <w:rFonts w:asciiTheme="minorHAnsi" w:hAnsiTheme="minorHAnsi" w:cstheme="minorHAnsi"/>
          <w:caps/>
        </w:rPr>
        <w:t xml:space="preserve"> </w:t>
      </w:r>
    </w:p>
    <w:p w14:paraId="6594F32B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1E41AA37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by</w:t>
      </w:r>
    </w:p>
    <w:p w14:paraId="582BC18B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21ACC8DD" w14:textId="77777777" w:rsidR="00880A2D" w:rsidRPr="00D32481" w:rsidRDefault="008D2336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&lt;Student’s full official name</w:t>
      </w:r>
      <w:r w:rsidR="00880A2D" w:rsidRPr="00D32481">
        <w:rPr>
          <w:rFonts w:asciiTheme="minorHAnsi" w:hAnsiTheme="minorHAnsi" w:cstheme="minorHAnsi"/>
        </w:rPr>
        <w:t>&gt;</w:t>
      </w:r>
    </w:p>
    <w:p w14:paraId="7CA2982E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04B50B02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30740D97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6F3A26BB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24ECBBB6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28E9FEA0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33D9FADF" w14:textId="77777777" w:rsidR="00880A2D" w:rsidRPr="00D32481" w:rsidRDefault="00880A2D" w:rsidP="00F66707">
      <w:pPr>
        <w:spacing w:line="240" w:lineRule="auto"/>
        <w:jc w:val="center"/>
        <w:rPr>
          <w:rFonts w:asciiTheme="minorHAnsi" w:hAnsiTheme="minorHAnsi" w:cstheme="minorHAnsi"/>
          <w:szCs w:val="18"/>
        </w:rPr>
      </w:pPr>
    </w:p>
    <w:p w14:paraId="4C7A0012" w14:textId="77777777" w:rsidR="00880A2D" w:rsidRPr="00D32481" w:rsidRDefault="00880A2D" w:rsidP="004844F3">
      <w:pPr>
        <w:spacing w:line="240" w:lineRule="auto"/>
        <w:ind w:left="2880" w:firstLine="720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>APPROVED BY</w:t>
      </w:r>
    </w:p>
    <w:p w14:paraId="7F61A22E" w14:textId="77777777" w:rsidR="00880A2D" w:rsidRPr="00D32481" w:rsidRDefault="00880A2D" w:rsidP="00F66707">
      <w:pPr>
        <w:spacing w:line="240" w:lineRule="auto"/>
        <w:ind w:left="2880"/>
        <w:rPr>
          <w:rFonts w:asciiTheme="minorHAnsi" w:hAnsiTheme="minorHAnsi" w:cstheme="minorHAnsi"/>
          <w:szCs w:val="18"/>
        </w:rPr>
      </w:pPr>
    </w:p>
    <w:p w14:paraId="5F97B146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__________________________________________</w:t>
      </w:r>
    </w:p>
    <w:p w14:paraId="5978C04A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&lt;Chair’s Name</w:t>
      </w:r>
      <w:r w:rsidR="00CA1955" w:rsidRPr="00D32481">
        <w:rPr>
          <w:rFonts w:asciiTheme="minorHAnsi" w:hAnsiTheme="minorHAnsi" w:cstheme="minorHAnsi"/>
          <w:szCs w:val="18"/>
        </w:rPr>
        <w:t>, Degree</w:t>
      </w:r>
      <w:r w:rsidRPr="00D32481">
        <w:rPr>
          <w:rFonts w:asciiTheme="minorHAnsi" w:hAnsiTheme="minorHAnsi" w:cstheme="minorHAnsi"/>
          <w:szCs w:val="18"/>
        </w:rPr>
        <w:t>&gt;, Chair</w:t>
      </w:r>
    </w:p>
    <w:p w14:paraId="0875CC60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2A2E2B29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__________________________________________</w:t>
      </w:r>
    </w:p>
    <w:p w14:paraId="483A84C8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&lt;Member’s Name</w:t>
      </w:r>
      <w:r w:rsidR="00CA1955" w:rsidRPr="00D32481">
        <w:rPr>
          <w:rFonts w:asciiTheme="minorHAnsi" w:hAnsiTheme="minorHAnsi" w:cstheme="minorHAnsi"/>
          <w:szCs w:val="18"/>
        </w:rPr>
        <w:t xml:space="preserve">, Degree </w:t>
      </w:r>
      <w:r w:rsidRPr="00D32481">
        <w:rPr>
          <w:rFonts w:asciiTheme="minorHAnsi" w:hAnsiTheme="minorHAnsi" w:cstheme="minorHAnsi"/>
          <w:szCs w:val="18"/>
        </w:rPr>
        <w:t>&gt;, Committee Member</w:t>
      </w:r>
    </w:p>
    <w:p w14:paraId="0804D20A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3BFA73E5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__________________________________________</w:t>
      </w:r>
    </w:p>
    <w:p w14:paraId="123CDCC1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&lt;Member’s Name</w:t>
      </w:r>
      <w:r w:rsidR="00CA1955" w:rsidRPr="00D32481">
        <w:rPr>
          <w:rFonts w:asciiTheme="minorHAnsi" w:hAnsiTheme="minorHAnsi" w:cstheme="minorHAnsi"/>
          <w:szCs w:val="18"/>
        </w:rPr>
        <w:t xml:space="preserve">, Degree </w:t>
      </w:r>
      <w:r w:rsidRPr="00D32481">
        <w:rPr>
          <w:rFonts w:asciiTheme="minorHAnsi" w:hAnsiTheme="minorHAnsi" w:cstheme="minorHAnsi"/>
          <w:szCs w:val="18"/>
        </w:rPr>
        <w:t>&gt;, Committee Member</w:t>
      </w:r>
    </w:p>
    <w:p w14:paraId="43ED934F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0C390436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__________________________________________</w:t>
      </w:r>
    </w:p>
    <w:p w14:paraId="02633C2D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</w:r>
      <w:r w:rsidRPr="00D32481">
        <w:rPr>
          <w:rFonts w:asciiTheme="minorHAnsi" w:hAnsiTheme="minorHAnsi" w:cstheme="minorHAnsi"/>
          <w:szCs w:val="18"/>
        </w:rPr>
        <w:tab/>
        <w:t>&lt;Member’s Name</w:t>
      </w:r>
      <w:r w:rsidR="00CA1955" w:rsidRPr="00D32481">
        <w:rPr>
          <w:rFonts w:asciiTheme="minorHAnsi" w:hAnsiTheme="minorHAnsi" w:cstheme="minorHAnsi"/>
          <w:szCs w:val="18"/>
        </w:rPr>
        <w:t xml:space="preserve">, Degree </w:t>
      </w:r>
      <w:r w:rsidRPr="00D32481">
        <w:rPr>
          <w:rFonts w:asciiTheme="minorHAnsi" w:hAnsiTheme="minorHAnsi" w:cstheme="minorHAnsi"/>
          <w:szCs w:val="18"/>
        </w:rPr>
        <w:t>&gt;, Committee Member</w:t>
      </w:r>
    </w:p>
    <w:p w14:paraId="3408326F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3983ACFC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0B90162B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31AF2233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>RECEIVED</w:t>
      </w:r>
      <w:r w:rsidR="0071435E" w:rsidRPr="00D32481">
        <w:rPr>
          <w:rFonts w:asciiTheme="minorHAnsi" w:hAnsiTheme="minorHAnsi" w:cstheme="minorHAnsi"/>
          <w:szCs w:val="18"/>
        </w:rPr>
        <w:t>/APPROVED</w:t>
      </w:r>
      <w:r w:rsidRPr="00D32481">
        <w:rPr>
          <w:rFonts w:asciiTheme="minorHAnsi" w:hAnsiTheme="minorHAnsi" w:cstheme="minorHAnsi"/>
          <w:szCs w:val="18"/>
        </w:rPr>
        <w:t xml:space="preserve"> BY THE </w:t>
      </w:r>
      <w:r w:rsidR="00FB1E5C" w:rsidRPr="00D32481">
        <w:rPr>
          <w:rFonts w:asciiTheme="minorHAnsi" w:hAnsiTheme="minorHAnsi" w:cstheme="minorHAnsi"/>
          <w:szCs w:val="18"/>
        </w:rPr>
        <w:t>COLLEGE OF &lt;COLLEGE NAME&gt;</w:t>
      </w:r>
      <w:r w:rsidRPr="00D32481">
        <w:rPr>
          <w:rFonts w:asciiTheme="minorHAnsi" w:hAnsiTheme="minorHAnsi" w:cstheme="minorHAnsi"/>
          <w:szCs w:val="18"/>
        </w:rPr>
        <w:t>:</w:t>
      </w:r>
    </w:p>
    <w:p w14:paraId="26BFC94F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269A99D1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140BB0A9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  <w:u w:val="single"/>
        </w:rPr>
      </w:pP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  <w:r w:rsidRPr="00D32481">
        <w:rPr>
          <w:rFonts w:asciiTheme="minorHAnsi" w:hAnsiTheme="minorHAnsi" w:cstheme="minorHAnsi"/>
          <w:szCs w:val="18"/>
          <w:u w:val="single"/>
        </w:rPr>
        <w:tab/>
      </w:r>
    </w:p>
    <w:p w14:paraId="1F84ECAF" w14:textId="77777777" w:rsidR="00880A2D" w:rsidRPr="00D32481" w:rsidRDefault="0095187E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 xml:space="preserve">&lt;Associate Dean’s Name, </w:t>
      </w:r>
      <w:r w:rsidR="00866DE2" w:rsidRPr="00D32481">
        <w:rPr>
          <w:rFonts w:asciiTheme="minorHAnsi" w:hAnsiTheme="minorHAnsi" w:cstheme="minorHAnsi"/>
          <w:szCs w:val="18"/>
        </w:rPr>
        <w:t>Degree</w:t>
      </w:r>
      <w:r w:rsidRPr="00D32481">
        <w:rPr>
          <w:rFonts w:asciiTheme="minorHAnsi" w:hAnsiTheme="minorHAnsi" w:cstheme="minorHAnsi"/>
          <w:szCs w:val="18"/>
        </w:rPr>
        <w:t>&gt;</w:t>
      </w:r>
      <w:r w:rsidR="00880A2D" w:rsidRPr="00D32481">
        <w:rPr>
          <w:rFonts w:asciiTheme="minorHAnsi" w:hAnsiTheme="minorHAnsi" w:cstheme="minorHAnsi"/>
          <w:szCs w:val="18"/>
        </w:rPr>
        <w:t>, Associate Dean</w:t>
      </w:r>
    </w:p>
    <w:p w14:paraId="4978AC46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</w:p>
    <w:p w14:paraId="3575C3D6" w14:textId="77777777" w:rsidR="00880A2D" w:rsidRPr="00D32481" w:rsidRDefault="00880A2D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>__________________________________________</w:t>
      </w:r>
    </w:p>
    <w:p w14:paraId="01E6AA62" w14:textId="77777777" w:rsidR="00993043" w:rsidRPr="00D32481" w:rsidRDefault="0095187E" w:rsidP="00F66707">
      <w:pPr>
        <w:spacing w:line="240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t>&lt;Dean’s Name</w:t>
      </w:r>
      <w:r w:rsidR="00880A2D" w:rsidRPr="00D32481">
        <w:rPr>
          <w:rFonts w:asciiTheme="minorHAnsi" w:hAnsiTheme="minorHAnsi" w:cstheme="minorHAnsi"/>
          <w:szCs w:val="18"/>
        </w:rPr>
        <w:t xml:space="preserve">, </w:t>
      </w:r>
      <w:r w:rsidR="00866DE2" w:rsidRPr="00D32481">
        <w:rPr>
          <w:rFonts w:asciiTheme="minorHAnsi" w:hAnsiTheme="minorHAnsi" w:cstheme="minorHAnsi"/>
          <w:szCs w:val="18"/>
        </w:rPr>
        <w:t>Degree</w:t>
      </w:r>
      <w:r w:rsidRPr="00D32481">
        <w:rPr>
          <w:rFonts w:asciiTheme="minorHAnsi" w:hAnsiTheme="minorHAnsi" w:cstheme="minorHAnsi"/>
          <w:szCs w:val="18"/>
        </w:rPr>
        <w:t>&gt;</w:t>
      </w:r>
      <w:r w:rsidR="00880A2D" w:rsidRPr="00D32481">
        <w:rPr>
          <w:rFonts w:asciiTheme="minorHAnsi" w:hAnsiTheme="minorHAnsi" w:cstheme="minorHAnsi"/>
          <w:szCs w:val="18"/>
        </w:rPr>
        <w:t>, Dean</w:t>
      </w:r>
    </w:p>
    <w:p w14:paraId="09232994" w14:textId="77777777" w:rsidR="00993043" w:rsidRPr="00D32481" w:rsidRDefault="00993043">
      <w:pPr>
        <w:spacing w:after="160" w:line="259" w:lineRule="auto"/>
        <w:rPr>
          <w:rFonts w:asciiTheme="minorHAnsi" w:hAnsiTheme="minorHAnsi" w:cstheme="minorHAnsi"/>
          <w:szCs w:val="18"/>
        </w:rPr>
      </w:pPr>
      <w:r w:rsidRPr="00D32481">
        <w:rPr>
          <w:rFonts w:asciiTheme="minorHAnsi" w:hAnsiTheme="minorHAnsi" w:cstheme="minorHAnsi"/>
          <w:szCs w:val="18"/>
        </w:rPr>
        <w:br w:type="page"/>
      </w:r>
    </w:p>
    <w:p w14:paraId="24FEBA2F" w14:textId="77777777" w:rsidR="00880A2D" w:rsidRPr="00D32481" w:rsidRDefault="00880A2D" w:rsidP="00F66707">
      <w:pPr>
        <w:jc w:val="center"/>
        <w:rPr>
          <w:rFonts w:asciiTheme="minorHAnsi" w:hAnsiTheme="minorHAnsi" w:cstheme="minorHAnsi"/>
          <w:szCs w:val="18"/>
        </w:rPr>
        <w:sectPr w:rsidR="00880A2D" w:rsidRPr="00D32481" w:rsidSect="00F05458">
          <w:footerReference w:type="default" r:id="rId11"/>
          <w:pgSz w:w="11906" w:h="16838" w:code="9"/>
          <w:pgMar w:top="1800" w:right="1800" w:bottom="1800" w:left="1800" w:header="720" w:footer="720" w:gutter="0"/>
          <w:cols w:space="720"/>
          <w:docGrid w:linePitch="360"/>
        </w:sectPr>
      </w:pPr>
    </w:p>
    <w:p w14:paraId="5B395602" w14:textId="77777777" w:rsidR="002F0085" w:rsidRDefault="002F0085" w:rsidP="002F0085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&lt;</w:t>
      </w:r>
      <w:r w:rsidR="001431E9" w:rsidRPr="001431E9">
        <w:rPr>
          <w:rFonts w:asciiTheme="minorHAnsi" w:hAnsiTheme="minorHAnsi" w:cstheme="minorHAnsi"/>
        </w:rPr>
        <w:t xml:space="preserve"> </w:t>
      </w:r>
      <w:r w:rsidR="001431E9">
        <w:rPr>
          <w:rFonts w:asciiTheme="minorHAnsi" w:hAnsiTheme="minorHAnsi" w:cstheme="minorHAnsi"/>
        </w:rPr>
        <w:t xml:space="preserve">Leave this page blank </w:t>
      </w:r>
      <w:r>
        <w:rPr>
          <w:rFonts w:asciiTheme="minorHAnsi" w:hAnsiTheme="minorHAnsi" w:cstheme="minorHAnsi"/>
        </w:rPr>
        <w:t>&gt;</w:t>
      </w:r>
    </w:p>
    <w:p w14:paraId="41A57D7B" w14:textId="77777777" w:rsidR="002F0085" w:rsidRDefault="002F0085" w:rsidP="002F0085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4CBA550" w14:textId="77777777" w:rsidR="00880A2D" w:rsidRPr="00053EC3" w:rsidRDefault="00880A2D" w:rsidP="00F66707">
      <w:pPr>
        <w:jc w:val="center"/>
        <w:rPr>
          <w:rFonts w:asciiTheme="minorHAnsi" w:hAnsiTheme="minorHAnsi" w:cstheme="minorHAnsi"/>
          <w:b/>
          <w:sz w:val="36"/>
          <w:szCs w:val="24"/>
        </w:rPr>
      </w:pPr>
      <w:r w:rsidRPr="00053EC3">
        <w:rPr>
          <w:rFonts w:asciiTheme="minorHAnsi" w:hAnsiTheme="minorHAnsi" w:cstheme="minorHAnsi"/>
          <w:b/>
          <w:sz w:val="36"/>
          <w:szCs w:val="24"/>
        </w:rPr>
        <w:lastRenderedPageBreak/>
        <w:t>Acknowledgements</w:t>
      </w:r>
    </w:p>
    <w:p w14:paraId="1391A86F" w14:textId="77777777" w:rsidR="00880A2D" w:rsidRPr="00D32481" w:rsidRDefault="00880A2D" w:rsidP="00B85730">
      <w:pPr>
        <w:pStyle w:val="DocumentText"/>
      </w:pPr>
      <w:r w:rsidRPr="00D32481">
        <w:t>&lt;Optional. If you do not include a dedication, delete th</w:t>
      </w:r>
      <w:r w:rsidR="00D461FB" w:rsidRPr="00D32481">
        <w:t>is</w:t>
      </w:r>
      <w:r w:rsidRPr="00D32481">
        <w:t xml:space="preserve"> entire page. </w:t>
      </w:r>
      <w:r w:rsidRPr="00D32481">
        <w:rPr>
          <w:b/>
        </w:rPr>
        <w:t xml:space="preserve">Do not </w:t>
      </w:r>
      <w:r w:rsidRPr="00D32481">
        <w:t xml:space="preserve">delete the section break </w:t>
      </w:r>
      <w:r w:rsidR="003A64BE" w:rsidRPr="00D32481">
        <w:t xml:space="preserve">on the </w:t>
      </w:r>
      <w:r w:rsidR="00DF6DD7" w:rsidRPr="00D32481">
        <w:t xml:space="preserve">Dedication </w:t>
      </w:r>
      <w:r w:rsidR="003A64BE" w:rsidRPr="00D32481">
        <w:t xml:space="preserve">page </w:t>
      </w:r>
      <w:r w:rsidRPr="00D32481">
        <w:t>above</w:t>
      </w:r>
      <w:r w:rsidR="003A64BE" w:rsidRPr="00D32481">
        <w:t>. Press Ctrl+Shift+8 to see the section break.</w:t>
      </w:r>
      <w:r w:rsidRPr="00D32481">
        <w:t>&gt;</w:t>
      </w:r>
    </w:p>
    <w:p w14:paraId="55F770E8" w14:textId="77777777" w:rsidR="00880A2D" w:rsidRPr="00D32481" w:rsidRDefault="00880A2D" w:rsidP="00F66707">
      <w:pPr>
        <w:rPr>
          <w:rFonts w:asciiTheme="minorHAnsi" w:hAnsiTheme="minorHAnsi" w:cstheme="minorHAnsi"/>
          <w:b/>
          <w:szCs w:val="18"/>
        </w:rPr>
      </w:pPr>
      <w:r w:rsidRPr="00D32481">
        <w:rPr>
          <w:rFonts w:asciiTheme="minorHAnsi" w:hAnsiTheme="minorHAnsi" w:cstheme="minorHAnsi"/>
          <w:b/>
          <w:szCs w:val="18"/>
        </w:rPr>
        <w:br w:type="page"/>
      </w:r>
    </w:p>
    <w:p w14:paraId="10B3522B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4A6405F3" w14:textId="77777777" w:rsidR="002F0085" w:rsidRDefault="002F0085" w:rsidP="002F0085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&lt;</w:t>
      </w:r>
      <w:r w:rsidR="001431E9" w:rsidRPr="001431E9">
        <w:rPr>
          <w:rFonts w:asciiTheme="minorHAnsi" w:hAnsiTheme="minorHAnsi" w:cstheme="minorHAnsi"/>
        </w:rPr>
        <w:t xml:space="preserve"> </w:t>
      </w:r>
      <w:r w:rsidR="001431E9">
        <w:rPr>
          <w:rFonts w:asciiTheme="minorHAnsi" w:hAnsiTheme="minorHAnsi" w:cstheme="minorHAnsi"/>
        </w:rPr>
        <w:t xml:space="preserve">Leave this page blank </w:t>
      </w:r>
      <w:r>
        <w:rPr>
          <w:rFonts w:asciiTheme="minorHAnsi" w:hAnsiTheme="minorHAnsi" w:cstheme="minorHAnsi"/>
        </w:rPr>
        <w:t>&gt;</w:t>
      </w:r>
    </w:p>
    <w:p w14:paraId="7A451C4E" w14:textId="77777777" w:rsidR="002F0085" w:rsidRDefault="002F0085" w:rsidP="002F0085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85BE528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0872FD16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3E63E865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19D73566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70284133" w14:textId="77777777" w:rsidR="00880A2D" w:rsidRPr="00D32481" w:rsidRDefault="00880A2D" w:rsidP="00F66707">
      <w:pPr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ABSTRACT</w:t>
      </w:r>
    </w:p>
    <w:p w14:paraId="46CC895F" w14:textId="4DFA36D3" w:rsidR="00880A2D" w:rsidRPr="00D32481" w:rsidRDefault="009457F7" w:rsidP="009457F7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aps/>
        </w:rPr>
        <w:t>SMART PARKING MANAGEMENT APPLICATION</w:t>
      </w:r>
      <w:r w:rsidR="00880A2D" w:rsidRPr="00D32481">
        <w:rPr>
          <w:rFonts w:asciiTheme="minorHAnsi" w:hAnsiTheme="minorHAnsi" w:cstheme="minorHAnsi"/>
          <w:caps/>
        </w:rPr>
        <w:t xml:space="preserve"> </w:t>
      </w:r>
    </w:p>
    <w:p w14:paraId="2FBEE910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49FFE5B3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791BEA87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3F012977" w14:textId="77777777" w:rsidR="008D2336" w:rsidRPr="00D32481" w:rsidRDefault="008D2336" w:rsidP="008D2336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&lt;Student’s official name</w:t>
      </w:r>
      <w:r w:rsidR="0045571A" w:rsidRPr="00D32481">
        <w:rPr>
          <w:rFonts w:asciiTheme="minorHAnsi" w:hAnsiTheme="minorHAnsi" w:cstheme="minorHAnsi"/>
        </w:rPr>
        <w:t xml:space="preserve"> </w:t>
      </w:r>
      <w:r w:rsidRPr="00D32481">
        <w:rPr>
          <w:rFonts w:asciiTheme="minorHAnsi" w:hAnsiTheme="minorHAnsi" w:cstheme="minorHAnsi"/>
        </w:rPr>
        <w:t>&gt;</w:t>
      </w:r>
    </w:p>
    <w:p w14:paraId="2AA08DC7" w14:textId="77777777" w:rsidR="00880A2D" w:rsidRPr="00D32481" w:rsidRDefault="00515D44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</w:t>
      </w:r>
      <w:r w:rsidR="00880A2D" w:rsidRPr="00D32481">
        <w:rPr>
          <w:rFonts w:asciiTheme="minorHAnsi" w:hAnsiTheme="minorHAnsi" w:cstheme="minorHAnsi"/>
        </w:rPr>
        <w:t>University of</w:t>
      </w:r>
      <w:r w:rsidRPr="00D32481">
        <w:rPr>
          <w:rFonts w:asciiTheme="minorHAnsi" w:hAnsiTheme="minorHAnsi" w:cstheme="minorHAnsi"/>
        </w:rPr>
        <w:t xml:space="preserve"> Name of Univ</w:t>
      </w:r>
      <w:r w:rsidR="00880A2D" w:rsidRPr="00D32481">
        <w:rPr>
          <w:rFonts w:asciiTheme="minorHAnsi" w:hAnsiTheme="minorHAnsi" w:cstheme="minorHAnsi"/>
        </w:rPr>
        <w:t>, &lt;</w:t>
      </w:r>
      <w:r w:rsidR="0093319E" w:rsidRPr="00D32481">
        <w:rPr>
          <w:rFonts w:asciiTheme="minorHAnsi" w:hAnsiTheme="minorHAnsi" w:cstheme="minorHAnsi"/>
        </w:rPr>
        <w:t>year</w:t>
      </w:r>
      <w:r w:rsidR="00880A2D" w:rsidRPr="00D32481">
        <w:rPr>
          <w:rFonts w:asciiTheme="minorHAnsi" w:hAnsiTheme="minorHAnsi" w:cstheme="minorHAnsi"/>
        </w:rPr>
        <w:t>&gt;</w:t>
      </w:r>
    </w:p>
    <w:p w14:paraId="6C6BD312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7F8D5A30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6CC9DEFE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177CA459" w14:textId="77777777" w:rsidR="00880A2D" w:rsidRPr="00D32481" w:rsidRDefault="00866DE2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&lt; Project&gt;</w:t>
      </w:r>
      <w:r w:rsidR="00880A2D" w:rsidRPr="00D32481">
        <w:rPr>
          <w:rFonts w:asciiTheme="minorHAnsi" w:hAnsiTheme="minorHAnsi" w:cstheme="minorHAnsi"/>
        </w:rPr>
        <w:t xml:space="preserve"> Chair: &lt;Chair’s Name&gt;</w:t>
      </w:r>
    </w:p>
    <w:p w14:paraId="23B9975E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t>Co-Chair: &lt;</w:t>
      </w:r>
      <w:r w:rsidR="004168B9" w:rsidRPr="00D32481">
        <w:rPr>
          <w:rFonts w:asciiTheme="minorHAnsi" w:hAnsiTheme="minorHAnsi" w:cstheme="minorHAnsi"/>
        </w:rPr>
        <w:t>I</w:t>
      </w:r>
      <w:r w:rsidRPr="00D32481">
        <w:rPr>
          <w:rFonts w:asciiTheme="minorHAnsi" w:hAnsiTheme="minorHAnsi" w:cstheme="minorHAnsi"/>
        </w:rPr>
        <w:t>f applicable. Co-Chair’s Name&gt;</w:t>
      </w:r>
    </w:p>
    <w:p w14:paraId="21F0AAFF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28DCB4CE" w14:textId="77777777" w:rsidR="00880A2D" w:rsidRPr="00D32481" w:rsidRDefault="00880A2D" w:rsidP="00F66707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72084D7F" w14:textId="35A95939" w:rsidR="6602799B" w:rsidRDefault="6602799B" w:rsidP="6C1C31B6">
      <w:pPr>
        <w:rPr>
          <w:rFonts w:asciiTheme="minorHAnsi" w:hAnsiTheme="minorHAnsi"/>
        </w:rPr>
      </w:pPr>
      <w:r w:rsidRPr="6C1C31B6">
        <w:rPr>
          <w:rFonts w:asciiTheme="minorHAnsi" w:hAnsiTheme="minorHAnsi"/>
        </w:rPr>
        <w:t>Urban Areas in modern day society are dense and</w:t>
      </w:r>
      <w:r w:rsidR="5B8ED3BB" w:rsidRPr="6C1C31B6">
        <w:rPr>
          <w:rFonts w:asciiTheme="minorHAnsi" w:hAnsiTheme="minorHAnsi"/>
        </w:rPr>
        <w:t xml:space="preserve"> space is at a premium</w:t>
      </w:r>
      <w:r w:rsidR="27591CB5" w:rsidRPr="6C1C31B6">
        <w:rPr>
          <w:rFonts w:asciiTheme="minorHAnsi" w:hAnsiTheme="minorHAnsi"/>
        </w:rPr>
        <w:t xml:space="preserve">, and as such cannot be allotted as a parking space easily. </w:t>
      </w:r>
      <w:r w:rsidR="253CFF13" w:rsidRPr="6C1C31B6">
        <w:rPr>
          <w:rFonts w:asciiTheme="minorHAnsi" w:hAnsiTheme="minorHAnsi"/>
        </w:rPr>
        <w:t>But</w:t>
      </w:r>
      <w:r w:rsidR="27591CB5" w:rsidRPr="6C1C31B6">
        <w:rPr>
          <w:rFonts w:asciiTheme="minorHAnsi" w:hAnsiTheme="minorHAnsi"/>
        </w:rPr>
        <w:t xml:space="preserve"> private parking spaces remain open for a variety of reasons. </w:t>
      </w:r>
      <w:r w:rsidR="405F1274" w:rsidRPr="6C1C31B6">
        <w:rPr>
          <w:rFonts w:asciiTheme="minorHAnsi" w:hAnsiTheme="minorHAnsi"/>
        </w:rPr>
        <w:t xml:space="preserve">If these spaces were open for use by the public on </w:t>
      </w:r>
      <w:proofErr w:type="spellStart"/>
      <w:r w:rsidR="405F1274" w:rsidRPr="6C1C31B6">
        <w:rPr>
          <w:rFonts w:asciiTheme="minorHAnsi" w:hAnsiTheme="minorHAnsi"/>
        </w:rPr>
        <w:t>payed</w:t>
      </w:r>
      <w:proofErr w:type="spellEnd"/>
      <w:r w:rsidR="405F1274" w:rsidRPr="6C1C31B6">
        <w:rPr>
          <w:rFonts w:asciiTheme="minorHAnsi" w:hAnsiTheme="minorHAnsi"/>
        </w:rPr>
        <w:t xml:space="preserve"> basis, there would be fulfillment of a huge demand</w:t>
      </w:r>
      <w:r w:rsidR="6177D26E" w:rsidRPr="6C1C31B6">
        <w:rPr>
          <w:rFonts w:asciiTheme="minorHAnsi" w:hAnsiTheme="minorHAnsi"/>
        </w:rPr>
        <w:t xml:space="preserve"> while also netting the owners of said parking spaces extra disposable income. </w:t>
      </w:r>
      <w:r w:rsidR="4B8C81DB" w:rsidRPr="6C1C31B6">
        <w:rPr>
          <w:rFonts w:asciiTheme="minorHAnsi" w:hAnsiTheme="minorHAnsi"/>
        </w:rPr>
        <w:t>A</w:t>
      </w:r>
      <w:r w:rsidR="0A43EF58" w:rsidRPr="6C1C31B6">
        <w:rPr>
          <w:rFonts w:asciiTheme="minorHAnsi" w:hAnsiTheme="minorHAnsi"/>
        </w:rPr>
        <w:t xml:space="preserve"> platform that could manage the listings</w:t>
      </w:r>
      <w:r w:rsidR="0404DD13" w:rsidRPr="6C1C31B6">
        <w:rPr>
          <w:rFonts w:asciiTheme="minorHAnsi" w:hAnsiTheme="minorHAnsi"/>
        </w:rPr>
        <w:t>, hourly rate</w:t>
      </w:r>
      <w:r w:rsidR="0A43EF58" w:rsidRPr="6C1C31B6">
        <w:rPr>
          <w:rFonts w:asciiTheme="minorHAnsi" w:hAnsiTheme="minorHAnsi"/>
        </w:rPr>
        <w:t xml:space="preserve">, and </w:t>
      </w:r>
      <w:r w:rsidR="41CDE641" w:rsidRPr="6C1C31B6">
        <w:rPr>
          <w:rFonts w:asciiTheme="minorHAnsi" w:hAnsiTheme="minorHAnsi"/>
        </w:rPr>
        <w:t>allotment</w:t>
      </w:r>
      <w:r w:rsidR="0A43EF58" w:rsidRPr="6C1C31B6">
        <w:rPr>
          <w:rFonts w:asciiTheme="minorHAnsi" w:hAnsiTheme="minorHAnsi"/>
        </w:rPr>
        <w:t xml:space="preserve"> of parking spac</w:t>
      </w:r>
      <w:r w:rsidR="25068A7E" w:rsidRPr="6C1C31B6">
        <w:rPr>
          <w:rFonts w:asciiTheme="minorHAnsi" w:hAnsiTheme="minorHAnsi"/>
        </w:rPr>
        <w:t>es</w:t>
      </w:r>
      <w:r w:rsidR="4984B76C" w:rsidRPr="6C1C31B6">
        <w:rPr>
          <w:rFonts w:asciiTheme="minorHAnsi" w:hAnsiTheme="minorHAnsi"/>
        </w:rPr>
        <w:t xml:space="preserve"> is currently not present. Smart Parking aims to fill in this specific vacuum in the market.</w:t>
      </w:r>
      <w:r w:rsidR="2D54525C" w:rsidRPr="6C1C31B6">
        <w:rPr>
          <w:rFonts w:asciiTheme="minorHAnsi" w:hAnsiTheme="minorHAnsi"/>
        </w:rPr>
        <w:t xml:space="preserve"> </w:t>
      </w:r>
      <w:r w:rsidR="439C5DD0" w:rsidRPr="6C1C31B6">
        <w:rPr>
          <w:rFonts w:asciiTheme="minorHAnsi" w:hAnsiTheme="minorHAnsi"/>
        </w:rPr>
        <w:t xml:space="preserve">Smart Parking would allow owners of parking spaces to list their owned parking spaces for an hourly rate, </w:t>
      </w:r>
      <w:r w:rsidR="1EFB1D72" w:rsidRPr="6C1C31B6">
        <w:rPr>
          <w:rFonts w:asciiTheme="minorHAnsi" w:hAnsiTheme="minorHAnsi"/>
        </w:rPr>
        <w:t>and other users could</w:t>
      </w:r>
      <w:r w:rsidR="15B911F0" w:rsidRPr="6C1C31B6">
        <w:rPr>
          <w:rFonts w:asciiTheme="minorHAnsi" w:hAnsiTheme="minorHAnsi"/>
        </w:rPr>
        <w:t xml:space="preserve"> pay to</w:t>
      </w:r>
      <w:r w:rsidR="1EFB1D72" w:rsidRPr="6C1C31B6">
        <w:rPr>
          <w:rFonts w:asciiTheme="minorHAnsi" w:hAnsiTheme="minorHAnsi"/>
        </w:rPr>
        <w:t xml:space="preserve"> make use of</w:t>
      </w:r>
      <w:r w:rsidR="509BDE0E" w:rsidRPr="6C1C31B6">
        <w:rPr>
          <w:rFonts w:asciiTheme="minorHAnsi" w:hAnsiTheme="minorHAnsi"/>
        </w:rPr>
        <w:t xml:space="preserve"> or reserve</w:t>
      </w:r>
      <w:r w:rsidR="1EFB1D72" w:rsidRPr="6C1C31B6">
        <w:rPr>
          <w:rFonts w:asciiTheme="minorHAnsi" w:hAnsiTheme="minorHAnsi"/>
        </w:rPr>
        <w:t xml:space="preserve"> these parking space</w:t>
      </w:r>
      <w:r w:rsidR="2FDE5AC5" w:rsidRPr="6C1C31B6">
        <w:rPr>
          <w:rFonts w:asciiTheme="minorHAnsi" w:hAnsiTheme="minorHAnsi"/>
        </w:rPr>
        <w:t>s.</w:t>
      </w:r>
      <w:r w:rsidR="51FB4057" w:rsidRPr="6C1C31B6">
        <w:rPr>
          <w:rFonts w:asciiTheme="minorHAnsi" w:hAnsiTheme="minorHAnsi"/>
        </w:rPr>
        <w:t xml:space="preserve"> Users would also be able to provide feedback and ratings on parking spaces after using them.</w:t>
      </w:r>
    </w:p>
    <w:p w14:paraId="48B413F6" w14:textId="77777777" w:rsidR="00880A2D" w:rsidRPr="00D32481" w:rsidRDefault="00880A2D">
      <w:pPr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br w:type="page"/>
      </w:r>
    </w:p>
    <w:p w14:paraId="3F6E97B0" w14:textId="77777777" w:rsidR="002F0085" w:rsidRDefault="002F0085" w:rsidP="002F0085">
      <w:pPr>
        <w:spacing w:after="160" w:line="259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br w:type="page"/>
      </w:r>
    </w:p>
    <w:p w14:paraId="10BE142E" w14:textId="77777777" w:rsidR="00E80DDE" w:rsidRPr="00053EC3" w:rsidRDefault="00880A2D" w:rsidP="00E80DDE">
      <w:pPr>
        <w:spacing w:line="240" w:lineRule="atLeast"/>
        <w:jc w:val="center"/>
        <w:rPr>
          <w:rFonts w:asciiTheme="minorHAnsi" w:hAnsiTheme="minorHAnsi" w:cstheme="minorHAnsi"/>
          <w:b/>
          <w:bCs/>
          <w:sz w:val="36"/>
          <w:szCs w:val="32"/>
        </w:rPr>
      </w:pPr>
      <w:r w:rsidRPr="00053EC3">
        <w:rPr>
          <w:rFonts w:asciiTheme="minorHAnsi" w:hAnsiTheme="minorHAnsi" w:cstheme="minorHAnsi"/>
          <w:b/>
          <w:bCs/>
          <w:sz w:val="36"/>
          <w:szCs w:val="32"/>
        </w:rPr>
        <w:lastRenderedPageBreak/>
        <w:t>TABLE OF CONTENTS</w:t>
      </w:r>
    </w:p>
    <w:p w14:paraId="6718E8FF" w14:textId="77777777" w:rsidR="00072D43" w:rsidRPr="00D32481" w:rsidRDefault="00072D43" w:rsidP="00E80DDE">
      <w:pPr>
        <w:spacing w:line="240" w:lineRule="atLeast"/>
        <w:jc w:val="center"/>
        <w:rPr>
          <w:rFonts w:asciiTheme="minorHAnsi" w:hAnsiTheme="minorHAnsi" w:cstheme="minorHAnsi"/>
        </w:rPr>
      </w:pPr>
    </w:p>
    <w:p w14:paraId="41AF78FF" w14:textId="77777777" w:rsidR="00946B76" w:rsidRDefault="00FF2B25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caps w:val="0"/>
          <w:sz w:val="18"/>
          <w:szCs w:val="18"/>
        </w:rPr>
        <w:fldChar w:fldCharType="begin"/>
      </w:r>
      <w:r>
        <w:rPr>
          <w:caps w:val="0"/>
          <w:sz w:val="18"/>
          <w:szCs w:val="18"/>
        </w:rPr>
        <w:instrText xml:space="preserve"> TOC \f \t "Heading L1,1,Headings L2,2,Headings L3,3" </w:instrText>
      </w:r>
      <w:r>
        <w:rPr>
          <w:caps w:val="0"/>
          <w:sz w:val="18"/>
          <w:szCs w:val="18"/>
        </w:rPr>
        <w:fldChar w:fldCharType="separate"/>
      </w:r>
      <w:r w:rsidR="00946B76">
        <w:rPr>
          <w:noProof/>
        </w:rPr>
        <w:t>Level 1 Heading</w:t>
      </w:r>
      <w:r w:rsidR="00946B76">
        <w:rPr>
          <w:noProof/>
        </w:rPr>
        <w:tab/>
      </w:r>
      <w:r w:rsidR="00946B76">
        <w:rPr>
          <w:noProof/>
        </w:rPr>
        <w:fldChar w:fldCharType="begin"/>
      </w:r>
      <w:r w:rsidR="00946B76">
        <w:rPr>
          <w:noProof/>
        </w:rPr>
        <w:instrText xml:space="preserve"> PAGEREF _Toc69990669 \h </w:instrText>
      </w:r>
      <w:r w:rsidR="00946B76">
        <w:rPr>
          <w:noProof/>
        </w:rPr>
      </w:r>
      <w:r w:rsidR="00946B76">
        <w:rPr>
          <w:noProof/>
        </w:rPr>
        <w:fldChar w:fldCharType="separate"/>
      </w:r>
      <w:r w:rsidR="00946B76">
        <w:rPr>
          <w:noProof/>
        </w:rPr>
        <w:t>1</w:t>
      </w:r>
      <w:r w:rsidR="00946B76">
        <w:rPr>
          <w:noProof/>
        </w:rPr>
        <w:fldChar w:fldCharType="end"/>
      </w:r>
    </w:p>
    <w:p w14:paraId="03C199DE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Level 2 Heading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5389B36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Level 3 Heading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7A73DFC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601BE72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About the project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BF3E358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Application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6658F31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Assumptions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1333E0A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Out-of-scope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DFED6A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Caveats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AA39E92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Feasibility study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07478A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Technical feasibulity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C5066C1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Market research and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382CA10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Unique preposition &amp; value creation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B8E9A62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Stakeholder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8C581E3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Identification of stakeholders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C14A49A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 w:rsidRPr="00BD26DB">
        <w:rPr>
          <w:noProof/>
        </w:rPr>
        <w:t>Persona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EFB7831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 w:rsidRPr="00BD26DB">
        <w:rPr>
          <w:noProof/>
        </w:rPr>
        <w:t>Stakeholder engagement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3EDE3E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 w:rsidRPr="00BD26DB">
        <w:rPr>
          <w:noProof/>
        </w:rPr>
        <w:t>Stakeholder communication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E0E6B0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Project Plan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CFEB2A5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Project Management Plan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2185370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Project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45ADF3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Risk Management plan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E2F414F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lastRenderedPageBreak/>
        <w:t>Identification, analysis and mitigation plan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5E9522F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Risk response Strategies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302B0C9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Project Team structure, roles and responsibilites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944F572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Project Tracking, Scheduling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588FBF0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Product Backlog, Scrumm cycle, methodology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3362B1D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Requirement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020B400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Requirement collection methods used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1A6543E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Requirements finalisation 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4FAAC42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Requirements documentation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AF42BC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User Stories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19FE935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Detailed User stories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C277F6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Rquirements Estimation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580ECD0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Effort Estimation Report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E09B63C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5A1115C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Software Development Methodology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F23D008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Peer review 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BF0CC67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Collaboration Methodology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FDE4AE1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Coding Guidelines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DEB942D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Source Code Repository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1A02E55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Technical stack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1E3E42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Technologies used, their versions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847397A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Database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F74CC72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ER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ED4040F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Flowcharts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6AC9AB4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Component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6B7AA68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lastRenderedPageBreak/>
        <w:t>Sequence diagrams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F112867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Wireframes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047E258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0C3053C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Application 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4ACC2A3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Application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2B3C865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Feature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1BBB16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Feature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0E50027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43A4BF" w14:textId="77777777" w:rsidR="00946B76" w:rsidRDefault="00946B76">
      <w:pPr>
        <w:pStyle w:val="TOC2"/>
        <w:tabs>
          <w:tab w:val="right" w:leader="dot" w:pos="8296"/>
        </w:tabs>
        <w:rPr>
          <w:rFonts w:eastAsiaTheme="minorEastAsia" w:cstheme="minorBidi"/>
          <w:smallCaps w:val="0"/>
          <w:noProof/>
          <w:sz w:val="22"/>
          <w:szCs w:val="22"/>
          <w:lang w:val="en-IN" w:eastAsia="en-IN"/>
        </w:rPr>
      </w:pPr>
      <w:r>
        <w:rPr>
          <w:noProof/>
        </w:rPr>
        <w:t>Quality process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A13FF4B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Test Cases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C3593CC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Test Cases execution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E73D1BF" w14:textId="77777777" w:rsidR="00946B76" w:rsidRDefault="00946B76">
      <w:pPr>
        <w:pStyle w:val="TOC3"/>
        <w:tabs>
          <w:tab w:val="right" w:leader="dot" w:pos="8296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IN" w:eastAsia="en-IN"/>
        </w:rPr>
      </w:pPr>
      <w:r>
        <w:rPr>
          <w:noProof/>
        </w:rPr>
        <w:t>Defect Tracking and 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C428804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F68F691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Conclusion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8C7EEEC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92589D4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Glossary: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0258FC4" w14:textId="77777777" w:rsidR="00946B76" w:rsidRDefault="00946B76">
      <w:pPr>
        <w:pStyle w:val="TOC1"/>
        <w:tabs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IN" w:eastAsia="en-IN"/>
        </w:rPr>
      </w:pPr>
      <w:r>
        <w:rPr>
          <w:noProof/>
        </w:rPr>
        <w:t>Appendix A: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_Toc69990732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C090E86" w14:textId="77777777" w:rsidR="0060304A" w:rsidRPr="00D32481" w:rsidRDefault="00FF2B25" w:rsidP="0060304A">
      <w:pPr>
        <w:pStyle w:val="TOC1"/>
      </w:pPr>
      <w:r>
        <w:rPr>
          <w:caps w:val="0"/>
          <w:sz w:val="18"/>
          <w:szCs w:val="18"/>
        </w:rPr>
        <w:fldChar w:fldCharType="end"/>
      </w:r>
    </w:p>
    <w:p w14:paraId="727EE69F" w14:textId="77777777" w:rsidR="00381CE0" w:rsidRPr="00D32481" w:rsidRDefault="00381CE0" w:rsidP="00254CD6">
      <w:pPr>
        <w:spacing w:line="240" w:lineRule="atLeast"/>
        <w:rPr>
          <w:rFonts w:asciiTheme="minorHAnsi" w:hAnsiTheme="minorHAnsi" w:cstheme="minorHAnsi"/>
        </w:rPr>
      </w:pPr>
    </w:p>
    <w:p w14:paraId="09624798" w14:textId="77777777" w:rsidR="00880A2D" w:rsidRPr="00D32481" w:rsidRDefault="00880A2D" w:rsidP="003C1756">
      <w:pPr>
        <w:spacing w:line="240" w:lineRule="atLeast"/>
        <w:rPr>
          <w:rStyle w:val="Emphasis"/>
          <w:rFonts w:asciiTheme="minorHAnsi" w:hAnsiTheme="minorHAnsi" w:cstheme="minorHAnsi"/>
          <w:i w:val="0"/>
          <w:iCs w:val="0"/>
        </w:rPr>
      </w:pPr>
      <w:r w:rsidRPr="00D32481">
        <w:rPr>
          <w:rFonts w:asciiTheme="minorHAnsi" w:hAnsiTheme="minorHAnsi" w:cstheme="minorHAnsi"/>
          <w:b/>
          <w:szCs w:val="18"/>
        </w:rPr>
        <w:br w:type="page"/>
      </w:r>
    </w:p>
    <w:p w14:paraId="1A614001" w14:textId="77777777" w:rsidR="00865539" w:rsidRPr="00053EC3" w:rsidRDefault="00880A2D" w:rsidP="00C47CE8">
      <w:pPr>
        <w:pStyle w:val="ListofTablesFiguresHeadings"/>
        <w:rPr>
          <w:rFonts w:cstheme="minorHAnsi"/>
          <w:bCs/>
          <w:caps w:val="0"/>
          <w:sz w:val="36"/>
          <w:szCs w:val="32"/>
        </w:rPr>
      </w:pPr>
      <w:bookmarkStart w:id="0" w:name="_Toc468459832"/>
      <w:bookmarkStart w:id="1" w:name="_Toc468460151"/>
      <w:bookmarkStart w:id="2" w:name="_Toc468701102"/>
      <w:bookmarkStart w:id="3" w:name="_Toc481573581"/>
      <w:bookmarkStart w:id="4" w:name="_Toc481573599"/>
      <w:bookmarkStart w:id="5" w:name="_Toc481675032"/>
      <w:bookmarkStart w:id="6" w:name="_Toc516572158"/>
      <w:bookmarkStart w:id="7" w:name="_Toc520717056"/>
      <w:r w:rsidRPr="00053EC3">
        <w:rPr>
          <w:rFonts w:cstheme="minorHAnsi"/>
          <w:bCs/>
          <w:caps w:val="0"/>
          <w:sz w:val="36"/>
          <w:szCs w:val="32"/>
        </w:rPr>
        <w:lastRenderedPageBreak/>
        <w:t>List of Tables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FE1192B" w14:textId="77777777" w:rsidR="009078E9" w:rsidRDefault="009078E9">
      <w:pPr>
        <w:pStyle w:val="TOC5"/>
        <w:tabs>
          <w:tab w:val="right" w:leader="dot" w:pos="8296"/>
        </w:tabs>
        <w:rPr>
          <w:rFonts w:eastAsiaTheme="minorEastAsia" w:cstheme="minorBidi"/>
          <w:noProof/>
          <w:sz w:val="22"/>
          <w:szCs w:val="22"/>
          <w:lang w:val="en-IN" w:eastAsia="en-IN"/>
        </w:rPr>
      </w:pPr>
      <w:r>
        <w:fldChar w:fldCharType="begin"/>
      </w:r>
      <w:r>
        <w:instrText xml:space="preserve"> TOC \f \t "Table Caption,5" </w:instrText>
      </w:r>
      <w:r>
        <w:fldChar w:fldCharType="separate"/>
      </w:r>
      <w:r w:rsidRPr="00931F9C">
        <w:rPr>
          <w:noProof/>
        </w:rPr>
        <w:t xml:space="preserve">Table 2.1[press </w:t>
      </w:r>
      <w:r w:rsidRPr="00931F9C">
        <w:rPr>
          <w:noProof/>
          <w:color w:val="FF0000"/>
        </w:rPr>
        <w:t>Shift + Enter</w:t>
      </w:r>
      <w:r w:rsidRPr="00931F9C">
        <w:rPr>
          <w:noProof/>
        </w:rPr>
        <w:t>]  Sample Table Caption [Use “Table Caption” Style”]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_Toc69989306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98F3FF2" w14:textId="77777777" w:rsidR="005F47AB" w:rsidRPr="00D32481" w:rsidRDefault="009078E9" w:rsidP="003C175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18"/>
          <w:szCs w:val="18"/>
        </w:rPr>
        <w:fldChar w:fldCharType="end"/>
      </w:r>
      <w:r w:rsidR="005F47AB" w:rsidRPr="00D32481">
        <w:rPr>
          <w:rFonts w:asciiTheme="minorHAnsi" w:hAnsiTheme="minorHAnsi" w:cstheme="minorHAnsi"/>
        </w:rPr>
        <w:br w:type="page"/>
      </w:r>
    </w:p>
    <w:p w14:paraId="2794D8AB" w14:textId="77777777" w:rsidR="00865539" w:rsidRPr="00053EC3" w:rsidRDefault="00880A2D" w:rsidP="00C47CE8">
      <w:pPr>
        <w:pStyle w:val="ListofTablesFiguresHeadings"/>
        <w:rPr>
          <w:rFonts w:cstheme="minorHAnsi"/>
          <w:bCs/>
          <w:caps w:val="0"/>
          <w:sz w:val="36"/>
          <w:szCs w:val="32"/>
        </w:rPr>
      </w:pPr>
      <w:bookmarkStart w:id="8" w:name="_Toc468459833"/>
      <w:bookmarkStart w:id="9" w:name="_Toc468460152"/>
      <w:bookmarkStart w:id="10" w:name="_Toc468701103"/>
      <w:bookmarkStart w:id="11" w:name="_Toc481573582"/>
      <w:bookmarkStart w:id="12" w:name="_Toc481573600"/>
      <w:bookmarkStart w:id="13" w:name="_Toc481675033"/>
      <w:bookmarkStart w:id="14" w:name="_Toc516572159"/>
      <w:bookmarkStart w:id="15" w:name="_Toc520717057"/>
      <w:r w:rsidRPr="00053EC3">
        <w:rPr>
          <w:rFonts w:cstheme="minorHAnsi"/>
          <w:bCs/>
          <w:caps w:val="0"/>
          <w:sz w:val="36"/>
          <w:szCs w:val="32"/>
        </w:rPr>
        <w:lastRenderedPageBreak/>
        <w:t>List of Figures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3E8F78E7" w14:textId="4ECFB1D2" w:rsidR="0049722E" w:rsidRDefault="009078E9" w:rsidP="0049722E">
      <w:pPr>
        <w:pStyle w:val="FigureCaptionStyleBlock"/>
        <w:rPr>
          <w:rFonts w:eastAsiaTheme="minorEastAsia" w:cstheme="minorBidi"/>
          <w:sz w:val="22"/>
          <w:szCs w:val="22"/>
          <w:lang w:val="en-IN" w:eastAsia="en-IN"/>
        </w:rPr>
      </w:pP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TOC \f \t "Figure Caption,1" </w:instrText>
      </w:r>
      <w:r>
        <w:rPr>
          <w:sz w:val="18"/>
          <w:szCs w:val="18"/>
        </w:rPr>
        <w:fldChar w:fldCharType="separate"/>
      </w:r>
      <w:r w:rsidRPr="00212647">
        <w:t xml:space="preserve">Figure 2.1[press </w:t>
      </w:r>
      <w:r w:rsidRPr="00212647">
        <w:rPr>
          <w:color w:val="FF0000"/>
        </w:rPr>
        <w:t>Shift + Enter</w:t>
      </w:r>
      <w:r w:rsidRPr="00212647">
        <w:t>] Sample Figure Caption [Use “Figure Caption” Style”]</w:t>
      </w:r>
      <w:r>
        <w:fldChar w:fldCharType="begin"/>
      </w:r>
      <w:r>
        <w:instrText xml:space="preserve"> PAGEREF _Toc69989370 \h </w:instrText>
      </w:r>
      <w:r>
        <w:fldChar w:fldCharType="separate"/>
      </w:r>
      <w:r>
        <w:t>3</w:t>
      </w:r>
      <w:r>
        <w:fldChar w:fldCharType="end"/>
      </w:r>
    </w:p>
    <w:p w14:paraId="07DCE562" w14:textId="2B4B6449" w:rsidR="00743091" w:rsidRPr="0049722E" w:rsidRDefault="009078E9" w:rsidP="0049722E">
      <w:pPr>
        <w:rPr>
          <w:rFonts w:asciiTheme="minorHAnsi" w:hAnsiTheme="minorHAnsi" w:cstheme="minorHAnsi"/>
          <w:b/>
          <w:sz w:val="18"/>
          <w:szCs w:val="18"/>
        </w:rPr>
        <w:sectPr w:rsidR="00743091" w:rsidRPr="0049722E" w:rsidSect="002F0085">
          <w:headerReference w:type="default" r:id="rId12"/>
          <w:footerReference w:type="default" r:id="rId13"/>
          <w:pgSz w:w="11906" w:h="16838" w:code="9"/>
          <w:pgMar w:top="1800" w:right="1800" w:bottom="2552" w:left="1800" w:header="720" w:footer="2108" w:gutter="0"/>
          <w:pgNumType w:fmt="lowerRoman"/>
          <w:cols w:space="720"/>
          <w:docGrid w:linePitch="360"/>
        </w:sectPr>
      </w:pPr>
      <w:r>
        <w:rPr>
          <w:rFonts w:asciiTheme="minorHAnsi" w:hAnsiTheme="minorHAnsi" w:cstheme="minorHAnsi"/>
          <w:b/>
          <w:sz w:val="18"/>
          <w:szCs w:val="18"/>
        </w:rPr>
        <w:fldChar w:fldCharType="end"/>
      </w:r>
    </w:p>
    <w:p w14:paraId="4B446AE4" w14:textId="77777777" w:rsidR="00201E2C" w:rsidRPr="00D32481" w:rsidRDefault="00201E2C" w:rsidP="00D32481">
      <w:pPr>
        <w:pStyle w:val="HeadingL1"/>
      </w:pPr>
      <w:bookmarkStart w:id="16" w:name="_Toc481570855"/>
      <w:bookmarkStart w:id="17" w:name="_Toc481570869"/>
      <w:bookmarkStart w:id="18" w:name="_Toc516572161"/>
      <w:bookmarkStart w:id="19" w:name="_Toc520717059"/>
      <w:bookmarkStart w:id="20" w:name="_Toc69990669"/>
      <w:r w:rsidRPr="00D32481">
        <w:lastRenderedPageBreak/>
        <w:t>Level 1 Heading</w:t>
      </w:r>
      <w:bookmarkEnd w:id="16"/>
      <w:bookmarkEnd w:id="17"/>
      <w:bookmarkEnd w:id="18"/>
      <w:bookmarkEnd w:id="19"/>
      <w:bookmarkEnd w:id="20"/>
    </w:p>
    <w:p w14:paraId="1AC57CDB" w14:textId="77777777" w:rsidR="00562D46" w:rsidRDefault="00562D46" w:rsidP="00B85730">
      <w:pPr>
        <w:pStyle w:val="DocumentText"/>
      </w:pPr>
    </w:p>
    <w:p w14:paraId="255390BD" w14:textId="77777777" w:rsidR="00562D46" w:rsidRDefault="00562D46" w:rsidP="00B85730">
      <w:pPr>
        <w:pStyle w:val="DocumentText"/>
      </w:pPr>
      <w:r w:rsidRPr="00562D46">
        <w:rPr>
          <w:color w:val="FF0000"/>
        </w:rPr>
        <w:t>Level 1 heading should always start on ODD PAGE number</w:t>
      </w:r>
      <w:r w:rsidR="00B879DE">
        <w:rPr>
          <w:color w:val="FF0000"/>
        </w:rPr>
        <w:t>. If required include a blank page so that the heading starts on an odd page.</w:t>
      </w:r>
    </w:p>
    <w:p w14:paraId="11E45876" w14:textId="77777777" w:rsidR="00562D46" w:rsidRDefault="00562D46" w:rsidP="00B85730">
      <w:pPr>
        <w:pStyle w:val="DocumentText"/>
      </w:pPr>
    </w:p>
    <w:p w14:paraId="00226A62" w14:textId="77777777" w:rsidR="00FB5CD9" w:rsidRPr="00B85730" w:rsidRDefault="00794B0C" w:rsidP="00B85730">
      <w:pPr>
        <w:pStyle w:val="DocumentText"/>
      </w:pPr>
      <w:r w:rsidRPr="00B85730">
        <w:t>{</w:t>
      </w:r>
      <w:r w:rsidR="00ED2DFE" w:rsidRPr="00B85730">
        <w:t xml:space="preserve">Sample Text </w:t>
      </w:r>
      <w:r w:rsidR="0095187E" w:rsidRPr="00B85730">
        <w:t xml:space="preserve">Sample Text Sample Text Sample Text Sample Text Sample Text Sample Text Sample Text Sample Text Sample Text Sample Text Sample Text Sample Text Sample Text </w:t>
      </w:r>
      <w:r w:rsidRPr="00B85730">
        <w:t>}</w:t>
      </w:r>
    </w:p>
    <w:p w14:paraId="4357D7F7" w14:textId="77777777" w:rsidR="00173364" w:rsidRPr="00B32BA0" w:rsidRDefault="00173364" w:rsidP="00B32BA0">
      <w:pPr>
        <w:pStyle w:val="HeadingsL2"/>
      </w:pPr>
      <w:bookmarkStart w:id="21" w:name="_Toc481570856"/>
      <w:bookmarkStart w:id="22" w:name="_Toc481570870"/>
      <w:bookmarkStart w:id="23" w:name="_Toc516572162"/>
      <w:bookmarkStart w:id="24" w:name="_Toc520717060"/>
      <w:bookmarkStart w:id="25" w:name="_Toc69990670"/>
      <w:r w:rsidRPr="00B32BA0">
        <w:t>Level 2 Heading</w:t>
      </w:r>
      <w:bookmarkEnd w:id="21"/>
      <w:bookmarkEnd w:id="22"/>
      <w:bookmarkEnd w:id="23"/>
      <w:bookmarkEnd w:id="24"/>
      <w:bookmarkEnd w:id="25"/>
    </w:p>
    <w:p w14:paraId="1C04F893" w14:textId="77777777" w:rsidR="0095187E" w:rsidRPr="00D32481" w:rsidRDefault="0095187E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05C0D91A" w14:textId="77777777" w:rsidR="00073557" w:rsidRPr="008D5EDD" w:rsidRDefault="00073557" w:rsidP="008D5EDD">
      <w:pPr>
        <w:pStyle w:val="HeadingsL3"/>
      </w:pPr>
      <w:bookmarkStart w:id="26" w:name="_Toc516572163"/>
      <w:bookmarkStart w:id="27" w:name="_Toc69990671"/>
      <w:r w:rsidRPr="008D5EDD">
        <w:t>Level 3 Heading</w:t>
      </w:r>
      <w:bookmarkEnd w:id="26"/>
      <w:bookmarkEnd w:id="27"/>
      <w:r w:rsidR="00794B0C" w:rsidRPr="008D5EDD">
        <w:t xml:space="preserve"> </w:t>
      </w:r>
    </w:p>
    <w:p w14:paraId="525568AD" w14:textId="77777777" w:rsidR="00073557" w:rsidRPr="00D32481" w:rsidRDefault="00073557" w:rsidP="00B85730">
      <w:pPr>
        <w:pStyle w:val="DocumentText"/>
      </w:pPr>
      <w:bookmarkStart w:id="28" w:name="_Toc481570857"/>
      <w:bookmarkStart w:id="29" w:name="_Toc481570871"/>
      <w:r w:rsidRPr="00D32481">
        <w:t>{Sample Text Sample Text Sample Text Sample Text Sample Text Sample Text Sample Text Sample Text Sample Text Sample Text Sample Text Sample Text Sample Text Sample Text }</w:t>
      </w:r>
    </w:p>
    <w:bookmarkEnd w:id="28"/>
    <w:bookmarkEnd w:id="29"/>
    <w:p w14:paraId="319D9176" w14:textId="77777777" w:rsidR="00794B0C" w:rsidRDefault="00794B0C">
      <w:pPr>
        <w:spacing w:after="160" w:line="259" w:lineRule="auto"/>
        <w:rPr>
          <w:rFonts w:asciiTheme="minorHAnsi" w:hAnsiTheme="minorHAnsi" w:cstheme="minorHAnsi"/>
          <w:noProof/>
        </w:rPr>
      </w:pPr>
    </w:p>
    <w:p w14:paraId="04E222D4" w14:textId="77777777" w:rsidR="00B90B87" w:rsidRDefault="00F006DC">
      <w:pPr>
        <w:pStyle w:val="DocumentText"/>
        <w:numPr>
          <w:ilvl w:val="0"/>
          <w:numId w:val="1"/>
        </w:numPr>
      </w:pPr>
      <w:r w:rsidRPr="00D32481">
        <w:t xml:space="preserve">Sample </w:t>
      </w:r>
      <w:r>
        <w:t xml:space="preserve">bullet </w:t>
      </w:r>
      <w:r w:rsidRPr="00D32481">
        <w:t xml:space="preserve">Text Sample </w:t>
      </w:r>
      <w:r>
        <w:t xml:space="preserve">bullet </w:t>
      </w:r>
      <w:r w:rsidRPr="00D32481">
        <w:t>Text</w:t>
      </w:r>
    </w:p>
    <w:p w14:paraId="725ED303" w14:textId="77777777" w:rsidR="00B90B87" w:rsidRDefault="00B90B87">
      <w:pPr>
        <w:pStyle w:val="DocumentText"/>
        <w:numPr>
          <w:ilvl w:val="0"/>
          <w:numId w:val="1"/>
        </w:numPr>
      </w:pPr>
      <w:r w:rsidRPr="00B90B87">
        <w:rPr>
          <w:b/>
          <w:bCs/>
        </w:rPr>
        <w:t>Sample bullet Text</w:t>
      </w:r>
      <w:r>
        <w:t>:</w:t>
      </w:r>
      <w:r w:rsidRPr="00D32481">
        <w:t xml:space="preserve"> Sample </w:t>
      </w:r>
      <w:r>
        <w:t xml:space="preserve">bullet </w:t>
      </w:r>
      <w:r w:rsidRPr="00D32481">
        <w:t>Text</w:t>
      </w:r>
      <w:r w:rsidR="00F006DC" w:rsidRPr="00D32481">
        <w:t xml:space="preserve"> </w:t>
      </w:r>
      <w:r w:rsidR="00B85730">
        <w:br/>
      </w:r>
      <w:r w:rsidRPr="00D32481">
        <w:t xml:space="preserve">Sample </w:t>
      </w:r>
      <w:r>
        <w:t xml:space="preserve">bullet </w:t>
      </w:r>
      <w:r w:rsidRPr="00D32481">
        <w:t xml:space="preserve">Text Sample </w:t>
      </w:r>
      <w:r>
        <w:t xml:space="preserve">bullet </w:t>
      </w:r>
      <w:r w:rsidRPr="00D32481">
        <w:t>Text</w:t>
      </w:r>
    </w:p>
    <w:p w14:paraId="3AD21C8A" w14:textId="77777777" w:rsidR="00F006DC" w:rsidRDefault="00F006DC">
      <w:pPr>
        <w:pStyle w:val="DocumentText"/>
        <w:numPr>
          <w:ilvl w:val="0"/>
          <w:numId w:val="1"/>
        </w:numPr>
      </w:pPr>
      <w:r w:rsidRPr="00D32481">
        <w:t xml:space="preserve">Sample Text Sample Text Sample </w:t>
      </w:r>
    </w:p>
    <w:p w14:paraId="299DBD1D" w14:textId="77777777" w:rsidR="00F006DC" w:rsidRDefault="00F006DC">
      <w:pPr>
        <w:pStyle w:val="DocumentText"/>
        <w:numPr>
          <w:ilvl w:val="0"/>
          <w:numId w:val="1"/>
        </w:numPr>
      </w:pPr>
      <w:r w:rsidRPr="00D32481">
        <w:t xml:space="preserve">Text Sample Text Sample Text Sample </w:t>
      </w:r>
    </w:p>
    <w:p w14:paraId="236CD95A" w14:textId="77777777" w:rsidR="00F006DC" w:rsidRDefault="00F006DC">
      <w:pPr>
        <w:pStyle w:val="DocumentText"/>
        <w:numPr>
          <w:ilvl w:val="0"/>
          <w:numId w:val="1"/>
        </w:numPr>
      </w:pPr>
      <w:r w:rsidRPr="00D32481">
        <w:t xml:space="preserve">Text Sample Text Sample Text Sample </w:t>
      </w:r>
    </w:p>
    <w:p w14:paraId="21DB270A" w14:textId="77777777" w:rsidR="00F006DC" w:rsidRDefault="00F006DC">
      <w:pPr>
        <w:pStyle w:val="DocumentText"/>
        <w:numPr>
          <w:ilvl w:val="0"/>
          <w:numId w:val="1"/>
        </w:numPr>
      </w:pPr>
      <w:r w:rsidRPr="00D32481">
        <w:t>Text Sample Text Sample Text Sample Text Sample Text</w:t>
      </w:r>
    </w:p>
    <w:p w14:paraId="6F758033" w14:textId="77777777" w:rsidR="00F006DC" w:rsidRDefault="00F006DC">
      <w:pPr>
        <w:pStyle w:val="DocumentText"/>
        <w:numPr>
          <w:ilvl w:val="1"/>
          <w:numId w:val="1"/>
        </w:numPr>
      </w:pPr>
      <w:r w:rsidRPr="00D32481">
        <w:t xml:space="preserve">Text Sample Text Sample Text Sample </w:t>
      </w:r>
    </w:p>
    <w:p w14:paraId="09C40F01" w14:textId="77777777" w:rsidR="00F006DC" w:rsidRDefault="00F006DC">
      <w:pPr>
        <w:pStyle w:val="DocumentText"/>
        <w:numPr>
          <w:ilvl w:val="1"/>
          <w:numId w:val="1"/>
        </w:numPr>
      </w:pPr>
      <w:r w:rsidRPr="00D32481">
        <w:t>Text Sample Text Sample Text Sample</w:t>
      </w:r>
    </w:p>
    <w:p w14:paraId="4180512F" w14:textId="77777777" w:rsidR="00F006DC" w:rsidRDefault="00F006DC">
      <w:pPr>
        <w:pStyle w:val="DocumentText"/>
        <w:numPr>
          <w:ilvl w:val="0"/>
          <w:numId w:val="1"/>
        </w:numPr>
      </w:pPr>
      <w:r w:rsidRPr="00D32481">
        <w:lastRenderedPageBreak/>
        <w:t>Text Sample Text Sample Text Sample</w:t>
      </w:r>
      <w:r>
        <w:br/>
      </w:r>
    </w:p>
    <w:p w14:paraId="72B75E46" w14:textId="4B13A23C" w:rsidR="00F006DC" w:rsidRDefault="0049722E" w:rsidP="0049722E">
      <w:pPr>
        <w:pStyle w:val="DocumentText"/>
        <w:ind w:left="0"/>
      </w:pPr>
      <w:r>
        <w:t xml:space="preserve"> </w:t>
      </w:r>
      <w:r w:rsidR="00F006DC" w:rsidRPr="00F006DC">
        <w:t>Sample numbered Text</w:t>
      </w:r>
    </w:p>
    <w:p w14:paraId="7FA89A56" w14:textId="77777777" w:rsidR="00F006DC" w:rsidRDefault="00F006DC">
      <w:pPr>
        <w:pStyle w:val="DocumentText"/>
        <w:numPr>
          <w:ilvl w:val="1"/>
          <w:numId w:val="2"/>
        </w:numPr>
      </w:pPr>
      <w:r w:rsidRPr="00F006DC">
        <w:t>Sample numbered Text</w:t>
      </w:r>
    </w:p>
    <w:p w14:paraId="0235DFA4" w14:textId="77777777" w:rsidR="00F006DC" w:rsidRPr="00F006DC" w:rsidRDefault="00F006DC">
      <w:pPr>
        <w:pStyle w:val="DocumentText"/>
        <w:numPr>
          <w:ilvl w:val="1"/>
          <w:numId w:val="2"/>
        </w:numPr>
      </w:pPr>
      <w:r w:rsidRPr="00F006DC">
        <w:t>Sample numbered Text</w:t>
      </w:r>
    </w:p>
    <w:p w14:paraId="67D13692" w14:textId="77777777" w:rsidR="00F006DC" w:rsidRPr="00D32481" w:rsidRDefault="00F006DC">
      <w:pPr>
        <w:spacing w:after="160" w:line="259" w:lineRule="auto"/>
        <w:rPr>
          <w:rFonts w:asciiTheme="minorHAnsi" w:hAnsiTheme="minorHAnsi" w:cstheme="minorHAnsi"/>
          <w:noProof/>
        </w:rPr>
      </w:pPr>
    </w:p>
    <w:p w14:paraId="60276E62" w14:textId="77777777" w:rsidR="000D2E39" w:rsidRPr="00D32481" w:rsidRDefault="000D2E39" w:rsidP="000D2E39">
      <w:pPr>
        <w:pStyle w:val="TableCaption"/>
        <w:rPr>
          <w:rFonts w:asciiTheme="minorHAnsi" w:hAnsiTheme="minorHAnsi" w:cstheme="minorHAnsi"/>
        </w:rPr>
      </w:pPr>
      <w:bookmarkStart w:id="30" w:name="_Toc69989306"/>
      <w:bookmarkStart w:id="31" w:name="_Toc481570858"/>
      <w:bookmarkStart w:id="32" w:name="_Toc481570872"/>
      <w:bookmarkStart w:id="33" w:name="_Toc516572165"/>
      <w:bookmarkStart w:id="34" w:name="_Toc520717062"/>
      <w:r w:rsidRPr="00D32481">
        <w:rPr>
          <w:rFonts w:asciiTheme="minorHAnsi" w:hAnsiTheme="minorHAnsi" w:cstheme="minorHAnsi"/>
        </w:rPr>
        <w:t xml:space="preserve">Table 2.1[press </w:t>
      </w:r>
      <w:r w:rsidRPr="00D32481">
        <w:rPr>
          <w:rFonts w:asciiTheme="minorHAnsi" w:hAnsiTheme="minorHAnsi" w:cstheme="minorHAnsi"/>
          <w:color w:val="FF0000"/>
        </w:rPr>
        <w:t>Shift + Enter</w:t>
      </w:r>
      <w:r w:rsidRPr="00D32481">
        <w:rPr>
          <w:rFonts w:asciiTheme="minorHAnsi" w:hAnsiTheme="minorHAnsi" w:cstheme="minorHAnsi"/>
        </w:rPr>
        <w:t>]</w:t>
      </w:r>
      <w:r w:rsidRPr="00D32481">
        <w:rPr>
          <w:rFonts w:asciiTheme="minorHAnsi" w:hAnsiTheme="minorHAnsi" w:cstheme="minorHAnsi"/>
        </w:rPr>
        <w:br/>
      </w:r>
      <w:r w:rsidRPr="00D32481">
        <w:rPr>
          <w:rFonts w:asciiTheme="minorHAnsi" w:hAnsiTheme="minorHAnsi" w:cstheme="minorHAnsi"/>
        </w:rPr>
        <w:br/>
        <w:t>Sample Table Caption [Use “Table Caption” Style”]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0"/>
        <w:gridCol w:w="1080"/>
        <w:gridCol w:w="1367"/>
      </w:tblGrid>
      <w:tr w:rsidR="000D2E39" w:rsidRPr="000D2E39" w14:paraId="7CAC0689" w14:textId="77777777" w:rsidTr="00C23844">
        <w:trPr>
          <w:trHeight w:val="405"/>
        </w:trPr>
        <w:tc>
          <w:tcPr>
            <w:tcW w:w="504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3C2934B" w14:textId="77777777" w:rsidR="000D2E39" w:rsidRPr="000D2E39" w:rsidRDefault="000D2E39" w:rsidP="00C23844">
            <w:pPr>
              <w:spacing w:line="240" w:lineRule="auto"/>
              <w:rPr>
                <w:rFonts w:asciiTheme="minorHAnsi" w:hAnsiTheme="minorHAnsi" w:cstheme="minorHAnsi"/>
                <w:b/>
                <w:bCs/>
              </w:rPr>
            </w:pPr>
            <w:r w:rsidRPr="000D2E39">
              <w:rPr>
                <w:rFonts w:asciiTheme="minorHAnsi" w:hAnsiTheme="minorHAnsi" w:cstheme="minorHAnsi"/>
                <w:b/>
                <w:bCs/>
              </w:rPr>
              <w:t>Variable</w:t>
            </w: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A99A174" w14:textId="77777777" w:rsidR="000D2E39" w:rsidRPr="000D2E39" w:rsidRDefault="000D2E39" w:rsidP="00C23844">
            <w:pPr>
              <w:spacing w:line="240" w:lineRule="auto"/>
              <w:jc w:val="center"/>
              <w:rPr>
                <w:rFonts w:asciiTheme="minorHAnsi" w:hAnsiTheme="minorHAnsi" w:cstheme="minorHAnsi"/>
                <w:b/>
                <w:bCs/>
                <w:szCs w:val="24"/>
              </w:rPr>
            </w:pPr>
            <w:r w:rsidRPr="000D2E39">
              <w:rPr>
                <w:rFonts w:asciiTheme="minorHAnsi" w:hAnsiTheme="minorHAnsi" w:cstheme="minorHAnsi"/>
                <w:b/>
                <w:bCs/>
                <w:szCs w:val="24"/>
              </w:rPr>
              <w:t>%</w:t>
            </w:r>
          </w:p>
        </w:tc>
        <w:tc>
          <w:tcPr>
            <w:tcW w:w="1367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2D3A6A0" w14:textId="77777777" w:rsidR="000D2E39" w:rsidRPr="000D2E39" w:rsidRDefault="000D2E39" w:rsidP="00C23844">
            <w:pPr>
              <w:spacing w:line="240" w:lineRule="auto"/>
              <w:jc w:val="center"/>
              <w:rPr>
                <w:rFonts w:asciiTheme="minorHAnsi" w:hAnsiTheme="minorHAnsi" w:cstheme="minorHAnsi"/>
                <w:b/>
                <w:bCs/>
                <w:i/>
                <w:szCs w:val="24"/>
              </w:rPr>
            </w:pPr>
            <w:r w:rsidRPr="000D2E39">
              <w:rPr>
                <w:rFonts w:asciiTheme="minorHAnsi" w:hAnsiTheme="minorHAnsi" w:cstheme="minorHAnsi"/>
                <w:b/>
                <w:bCs/>
                <w:i/>
                <w:szCs w:val="24"/>
              </w:rPr>
              <w:t>N</w:t>
            </w:r>
          </w:p>
        </w:tc>
      </w:tr>
      <w:tr w:rsidR="000D2E39" w:rsidRPr="00D32481" w14:paraId="12F5612C" w14:textId="77777777" w:rsidTr="00C23844">
        <w:trPr>
          <w:trHeight w:val="405"/>
        </w:trPr>
        <w:tc>
          <w:tcPr>
            <w:tcW w:w="5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E83C1BC" w14:textId="77777777" w:rsidR="000D2E39" w:rsidRPr="00D32481" w:rsidRDefault="000D2E39" w:rsidP="00C23844">
            <w:pPr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Value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FAC2ED3" w14:textId="77777777" w:rsidR="000D2E39" w:rsidRPr="00D32481" w:rsidRDefault="000D2E39" w:rsidP="00C23844">
            <w:pPr>
              <w:tabs>
                <w:tab w:val="decimal" w:pos="52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  <w:tc>
          <w:tcPr>
            <w:tcW w:w="136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8D334A" w14:textId="77777777" w:rsidR="000D2E39" w:rsidRPr="00D32481" w:rsidRDefault="000D2E39" w:rsidP="00C23844">
            <w:pPr>
              <w:tabs>
                <w:tab w:val="decimal" w:pos="70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</w:tr>
      <w:tr w:rsidR="000D2E39" w:rsidRPr="00D32481" w14:paraId="3E6941AA" w14:textId="77777777" w:rsidTr="00C23844">
        <w:trPr>
          <w:trHeight w:val="420"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9D8CCE" w14:textId="77777777" w:rsidR="000D2E39" w:rsidRPr="00D32481" w:rsidRDefault="000D2E39" w:rsidP="00C23844">
            <w:pPr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Value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2FA10A" w14:textId="77777777" w:rsidR="000D2E39" w:rsidRPr="00D32481" w:rsidRDefault="000D2E39" w:rsidP="00C23844">
            <w:pPr>
              <w:tabs>
                <w:tab w:val="decimal" w:pos="52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41CD2E" w14:textId="77777777" w:rsidR="000D2E39" w:rsidRPr="00D32481" w:rsidRDefault="000D2E39" w:rsidP="00C23844">
            <w:pPr>
              <w:tabs>
                <w:tab w:val="decimal" w:pos="70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</w:tr>
      <w:tr w:rsidR="000D2E39" w:rsidRPr="00D32481" w14:paraId="5F1E9708" w14:textId="77777777" w:rsidTr="00C23844">
        <w:trPr>
          <w:trHeight w:val="420"/>
        </w:trPr>
        <w:tc>
          <w:tcPr>
            <w:tcW w:w="5040" w:type="dxa"/>
            <w:tcBorders>
              <w:top w:val="nil"/>
              <w:left w:val="nil"/>
              <w:right w:val="nil"/>
            </w:tcBorders>
            <w:vAlign w:val="center"/>
          </w:tcPr>
          <w:p w14:paraId="6708FC95" w14:textId="77777777" w:rsidR="000D2E39" w:rsidRPr="00D32481" w:rsidRDefault="000D2E39" w:rsidP="00C23844">
            <w:pPr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Value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vAlign w:val="center"/>
          </w:tcPr>
          <w:p w14:paraId="5ECEDA8F" w14:textId="77777777" w:rsidR="000D2E39" w:rsidRPr="00D32481" w:rsidRDefault="000D2E39" w:rsidP="00C23844">
            <w:pPr>
              <w:tabs>
                <w:tab w:val="decimal" w:pos="52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  <w:tc>
          <w:tcPr>
            <w:tcW w:w="1367" w:type="dxa"/>
            <w:tcBorders>
              <w:top w:val="nil"/>
              <w:left w:val="nil"/>
              <w:right w:val="nil"/>
            </w:tcBorders>
            <w:vAlign w:val="center"/>
          </w:tcPr>
          <w:p w14:paraId="40A39882" w14:textId="77777777" w:rsidR="000D2E39" w:rsidRPr="00D32481" w:rsidRDefault="000D2E39" w:rsidP="00C23844">
            <w:pPr>
              <w:tabs>
                <w:tab w:val="decimal" w:pos="702"/>
              </w:tabs>
              <w:spacing w:line="240" w:lineRule="auto"/>
              <w:rPr>
                <w:rFonts w:asciiTheme="minorHAnsi" w:hAnsiTheme="minorHAnsi" w:cstheme="minorHAnsi"/>
                <w:szCs w:val="24"/>
              </w:rPr>
            </w:pPr>
            <w:r w:rsidRPr="00D32481">
              <w:rPr>
                <w:rFonts w:asciiTheme="minorHAnsi" w:hAnsiTheme="minorHAnsi" w:cstheme="minorHAnsi"/>
                <w:szCs w:val="24"/>
              </w:rPr>
              <w:t>x</w:t>
            </w:r>
          </w:p>
        </w:tc>
      </w:tr>
    </w:tbl>
    <w:p w14:paraId="3394E5A6" w14:textId="77777777" w:rsidR="000D2E39" w:rsidRPr="00D32481" w:rsidRDefault="000D2E39" w:rsidP="000D2E39">
      <w:pPr>
        <w:pStyle w:val="Heading3"/>
        <w:rPr>
          <w:rFonts w:asciiTheme="minorHAnsi" w:hAnsiTheme="minorHAnsi" w:cstheme="minorHAnsi"/>
        </w:rPr>
      </w:pPr>
    </w:p>
    <w:p w14:paraId="723ADFAD" w14:textId="77777777" w:rsidR="000D2E39" w:rsidRPr="00D32481" w:rsidRDefault="000D2E39" w:rsidP="000D2E39">
      <w:pPr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  <w:noProof/>
        </w:rPr>
        <w:drawing>
          <wp:inline distT="0" distB="0" distL="0" distR="0" wp14:anchorId="45B6D528" wp14:editId="121C27C4">
            <wp:extent cx="1653871" cy="1433357"/>
            <wp:effectExtent l="19050" t="19050" r="2286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rge-bar-chart-statistic-clipart-to-be-used-as-icon-166.6-6107[1].g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711" cy="1461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3EFE6" w14:textId="77777777" w:rsidR="000D2E39" w:rsidRPr="00D32481" w:rsidRDefault="000D2E39" w:rsidP="000D2E39">
      <w:pPr>
        <w:pStyle w:val="FigureCaption"/>
        <w:rPr>
          <w:rFonts w:asciiTheme="minorHAnsi" w:hAnsiTheme="minorHAnsi" w:cstheme="minorHAnsi"/>
        </w:rPr>
      </w:pPr>
      <w:bookmarkStart w:id="35" w:name="_Toc69989370"/>
      <w:r w:rsidRPr="00D32481">
        <w:rPr>
          <w:rFonts w:asciiTheme="minorHAnsi" w:hAnsiTheme="minorHAnsi" w:cstheme="minorHAnsi"/>
        </w:rPr>
        <w:t xml:space="preserve">Figure 2.1[press </w:t>
      </w:r>
      <w:r w:rsidRPr="00D32481">
        <w:rPr>
          <w:rFonts w:asciiTheme="minorHAnsi" w:hAnsiTheme="minorHAnsi" w:cstheme="minorHAnsi"/>
          <w:color w:val="FF0000"/>
        </w:rPr>
        <w:t>Shift + Enter</w:t>
      </w:r>
      <w:r w:rsidRPr="00D32481">
        <w:rPr>
          <w:rFonts w:asciiTheme="minorHAnsi" w:hAnsiTheme="minorHAnsi" w:cstheme="minorHAnsi"/>
        </w:rPr>
        <w:t>]</w:t>
      </w:r>
      <w:r w:rsidRPr="00D32481">
        <w:rPr>
          <w:rFonts w:asciiTheme="minorHAnsi" w:hAnsiTheme="minorHAnsi" w:cstheme="minorHAnsi"/>
        </w:rPr>
        <w:br/>
        <w:t>Sample Figure Caption [Use “Figure Caption” Style”]</w:t>
      </w:r>
      <w:bookmarkEnd w:id="35"/>
    </w:p>
    <w:p w14:paraId="473734BA" w14:textId="77777777" w:rsidR="000D2E39" w:rsidRDefault="000D2E39">
      <w:pPr>
        <w:spacing w:after="160" w:line="259" w:lineRule="auto"/>
        <w:rPr>
          <w:rFonts w:asciiTheme="minorHAnsi" w:hAnsiTheme="minorHAnsi" w:cstheme="minorHAnsi"/>
          <w:b/>
          <w:caps/>
          <w:sz w:val="48"/>
        </w:rPr>
      </w:pPr>
      <w:r>
        <w:rPr>
          <w:rFonts w:cstheme="minorHAnsi"/>
        </w:rPr>
        <w:br w:type="page"/>
      </w:r>
    </w:p>
    <w:p w14:paraId="2BEEAC2C" w14:textId="77777777" w:rsidR="00957827" w:rsidRDefault="00957827" w:rsidP="000D2E39">
      <w:pPr>
        <w:pStyle w:val="HeadingL1"/>
      </w:pPr>
      <w:bookmarkStart w:id="36" w:name="_Toc69990672"/>
      <w:bookmarkEnd w:id="31"/>
      <w:bookmarkEnd w:id="32"/>
      <w:bookmarkEnd w:id="33"/>
      <w:bookmarkEnd w:id="34"/>
      <w:r>
        <w:lastRenderedPageBreak/>
        <w:t>Introduction</w:t>
      </w:r>
      <w:bookmarkEnd w:id="36"/>
    </w:p>
    <w:p w14:paraId="52E38BDA" w14:textId="035E315F" w:rsidR="00EE0708" w:rsidRDefault="004F297D" w:rsidP="00B85730">
      <w:pPr>
        <w:pStyle w:val="DocumentText"/>
      </w:pPr>
      <w:r w:rsidRPr="004F297D">
        <w:t>Finding a parking spot in busy urban areas or large venues is a daily struggle. Many people drive around endlessly, wasting time and fuel. This web application aims to solve these challenges by helping users find and book parking spaces in real-time.  </w:t>
      </w:r>
    </w:p>
    <w:p w14:paraId="600054D0" w14:textId="1ED8BBD2" w:rsidR="004F297D" w:rsidRPr="004F297D" w:rsidRDefault="004F297D" w:rsidP="004F297D">
      <w:pPr>
        <w:pStyle w:val="DocumentText"/>
        <w:rPr>
          <w:b/>
          <w:bCs/>
          <w:lang w:val="en-IN"/>
        </w:rPr>
      </w:pPr>
      <w:r w:rsidRPr="004F297D">
        <w:rPr>
          <w:b/>
          <w:bCs/>
          <w:lang w:val="en-IN"/>
        </w:rPr>
        <w:t>Key Goals:</w:t>
      </w:r>
    </w:p>
    <w:p w14:paraId="60C0DBD0" w14:textId="7BAA2494" w:rsidR="004F297D" w:rsidRDefault="004F297D" w:rsidP="004F297D">
      <w:pPr>
        <w:pStyle w:val="DocumentText"/>
        <w:rPr>
          <w:lang w:val="en-IN"/>
        </w:rPr>
      </w:pPr>
      <w:r w:rsidRPr="004F297D">
        <w:rPr>
          <w:lang w:val="en-IN"/>
        </w:rPr>
        <w:t xml:space="preserve">Make it easy for users to find and reserve parking spaces before arriving.   </w:t>
      </w:r>
    </w:p>
    <w:p w14:paraId="3E6A7484" w14:textId="77777777" w:rsidR="004F297D" w:rsidRPr="004F297D" w:rsidRDefault="004F297D" w:rsidP="004F297D">
      <w:pPr>
        <w:pStyle w:val="DocumentText"/>
        <w:ind w:left="0"/>
        <w:rPr>
          <w:lang w:val="en-IN"/>
        </w:rPr>
      </w:pPr>
    </w:p>
    <w:p w14:paraId="7E791B8F" w14:textId="77777777" w:rsidR="00957827" w:rsidRDefault="00957827" w:rsidP="00957827">
      <w:pPr>
        <w:pStyle w:val="HeadingsL2"/>
        <w:rPr>
          <w:noProof/>
        </w:rPr>
      </w:pPr>
      <w:bookmarkStart w:id="37" w:name="_Toc69990673"/>
      <w:r>
        <w:rPr>
          <w:noProof/>
        </w:rPr>
        <w:t>About the project</w:t>
      </w:r>
      <w:bookmarkEnd w:id="37"/>
    </w:p>
    <w:p w14:paraId="47EEA962" w14:textId="44077B0A" w:rsidR="004F297D" w:rsidRDefault="004F297D" w:rsidP="00F10A32">
      <w:pPr>
        <w:pStyle w:val="HeadingsL3"/>
        <w:rPr>
          <w:rFonts w:asciiTheme="minorHAnsi" w:hAnsiTheme="minorHAnsi" w:cstheme="minorHAnsi"/>
          <w:b w:val="0"/>
          <w:i w:val="0"/>
          <w:szCs w:val="22"/>
        </w:rPr>
      </w:pPr>
      <w:bookmarkStart w:id="38" w:name="_Toc69990674"/>
      <w:r w:rsidRPr="004F297D">
        <w:rPr>
          <w:rFonts w:asciiTheme="minorHAnsi" w:hAnsiTheme="minorHAnsi" w:cstheme="minorHAnsi"/>
          <w:b w:val="0"/>
          <w:i w:val="0"/>
          <w:szCs w:val="22"/>
        </w:rPr>
        <w:t>The motivation is to address the daily struggle of finding parking spots in busy areas, saving users time and fuel.</w:t>
      </w:r>
    </w:p>
    <w:p w14:paraId="44B2C1B5" w14:textId="79591852" w:rsidR="004F297D" w:rsidRPr="004F297D" w:rsidRDefault="004F297D" w:rsidP="004F297D">
      <w:pPr>
        <w:pStyle w:val="DocumentText"/>
      </w:pPr>
      <w:r w:rsidRPr="004F297D">
        <w:t>The software developed is a web application that allows users to search for and reserve parking spaces in real-time.  </w:t>
      </w:r>
    </w:p>
    <w:p w14:paraId="24B6B772" w14:textId="5F9DE889" w:rsidR="00F10A32" w:rsidRDefault="00F10A32" w:rsidP="00F10A32">
      <w:pPr>
        <w:pStyle w:val="HeadingsL3"/>
      </w:pPr>
      <w:r>
        <w:t>Application Features</w:t>
      </w:r>
      <w:bookmarkEnd w:id="38"/>
    </w:p>
    <w:p w14:paraId="3D3EBC0A" w14:textId="4578D639" w:rsidR="001B599D" w:rsidRDefault="001B599D">
      <w:pPr>
        <w:pStyle w:val="DocumentText"/>
        <w:numPr>
          <w:ilvl w:val="0"/>
          <w:numId w:val="10"/>
        </w:numPr>
      </w:pPr>
      <w:r>
        <w:t>A real-time parking space finder to check available spots in private lots.</w:t>
      </w:r>
    </w:p>
    <w:p w14:paraId="2D9AFB09" w14:textId="77777777" w:rsidR="001B599D" w:rsidRDefault="001B599D">
      <w:pPr>
        <w:pStyle w:val="DocumentText"/>
        <w:numPr>
          <w:ilvl w:val="0"/>
          <w:numId w:val="10"/>
        </w:numPr>
      </w:pPr>
      <w:r>
        <w:t>A booking system so users can reserve a space before they arrive.</w:t>
      </w:r>
    </w:p>
    <w:p w14:paraId="7BBCCE79" w14:textId="77777777" w:rsidR="001B599D" w:rsidRDefault="001B599D">
      <w:pPr>
        <w:pStyle w:val="DocumentText"/>
        <w:numPr>
          <w:ilvl w:val="0"/>
          <w:numId w:val="10"/>
        </w:numPr>
      </w:pPr>
      <w:r>
        <w:t>A payment system that supports digital transactions for paid parking areas.</w:t>
      </w:r>
    </w:p>
    <w:p w14:paraId="26ED1DB4" w14:textId="6F5DC789" w:rsidR="00C005F3" w:rsidRPr="00C005F3" w:rsidRDefault="001B599D">
      <w:pPr>
        <w:pStyle w:val="DocumentText"/>
        <w:numPr>
          <w:ilvl w:val="0"/>
          <w:numId w:val="10"/>
        </w:numPr>
      </w:pPr>
      <w:r>
        <w:t>A dashboard for parking lot owners to manage bookings and track earnings.</w:t>
      </w:r>
    </w:p>
    <w:p w14:paraId="71994167" w14:textId="77777777" w:rsidR="00F10A32" w:rsidRDefault="008B2E0B" w:rsidP="00B47BC9">
      <w:pPr>
        <w:pStyle w:val="HeadingsL3"/>
      </w:pPr>
      <w:bookmarkStart w:id="39" w:name="_Toc69990675"/>
      <w:r>
        <w:t>Assumptions</w:t>
      </w:r>
      <w:bookmarkEnd w:id="39"/>
    </w:p>
    <w:p w14:paraId="279A2965" w14:textId="77777777" w:rsidR="001B599D" w:rsidRDefault="001B599D">
      <w:pPr>
        <w:pStyle w:val="DocumentText"/>
        <w:numPr>
          <w:ilvl w:val="0"/>
          <w:numId w:val="8"/>
        </w:numPr>
      </w:pPr>
      <w:r>
        <w:t>The system will be built as a web application.</w:t>
      </w:r>
    </w:p>
    <w:p w14:paraId="6AF321FE" w14:textId="77777777" w:rsidR="001B599D" w:rsidRDefault="001B599D">
      <w:pPr>
        <w:pStyle w:val="DocumentText"/>
        <w:numPr>
          <w:ilvl w:val="0"/>
          <w:numId w:val="8"/>
        </w:numPr>
      </w:pPr>
      <w:r>
        <w:t>The frontend interface will use React.js Native.</w:t>
      </w:r>
    </w:p>
    <w:p w14:paraId="5400FD6A" w14:textId="77777777" w:rsidR="001B599D" w:rsidRDefault="001B599D">
      <w:pPr>
        <w:pStyle w:val="DocumentText"/>
        <w:numPr>
          <w:ilvl w:val="0"/>
          <w:numId w:val="8"/>
        </w:numPr>
      </w:pPr>
      <w:r>
        <w:t>The backend system will use FastAPI (Python).</w:t>
      </w:r>
    </w:p>
    <w:p w14:paraId="4A2121A8" w14:textId="77777777" w:rsidR="001B599D" w:rsidRDefault="001B599D">
      <w:pPr>
        <w:pStyle w:val="DocumentText"/>
        <w:numPr>
          <w:ilvl w:val="0"/>
          <w:numId w:val="8"/>
        </w:numPr>
      </w:pPr>
      <w:r>
        <w:t>A database (PostgreSQL) will be used.</w:t>
      </w:r>
    </w:p>
    <w:p w14:paraId="02486CE0" w14:textId="77777777" w:rsidR="001B599D" w:rsidRDefault="001B599D">
      <w:pPr>
        <w:pStyle w:val="DocumentText"/>
        <w:numPr>
          <w:ilvl w:val="0"/>
          <w:numId w:val="8"/>
        </w:numPr>
      </w:pPr>
      <w:r>
        <w:t>Maps API integration will be included.</w:t>
      </w:r>
    </w:p>
    <w:p w14:paraId="1F6F0368" w14:textId="15BCAD13" w:rsidR="00464A71" w:rsidRPr="00D32481" w:rsidRDefault="001B599D">
      <w:pPr>
        <w:pStyle w:val="DocumentText"/>
        <w:numPr>
          <w:ilvl w:val="0"/>
          <w:numId w:val="8"/>
        </w:numPr>
      </w:pPr>
      <w:r>
        <w:t xml:space="preserve">Payment gateway integration (Stripe/Razorpay) will be implemented.   </w:t>
      </w:r>
    </w:p>
    <w:p w14:paraId="00E27158" w14:textId="77777777" w:rsidR="00C005F3" w:rsidRPr="00C005F3" w:rsidRDefault="00C005F3" w:rsidP="001B599D">
      <w:pPr>
        <w:pStyle w:val="DocumentText"/>
        <w:ind w:left="0"/>
      </w:pPr>
    </w:p>
    <w:p w14:paraId="069BD7E7" w14:textId="77777777" w:rsidR="001B599D" w:rsidRDefault="001B599D" w:rsidP="00B47BC9">
      <w:pPr>
        <w:pStyle w:val="HeadingsL3"/>
      </w:pPr>
      <w:bookmarkStart w:id="40" w:name="_Toc69990676"/>
    </w:p>
    <w:p w14:paraId="0A22F82A" w14:textId="5D6BAB6A" w:rsidR="008B2E0B" w:rsidRDefault="008B2E0B" w:rsidP="00B47BC9">
      <w:pPr>
        <w:pStyle w:val="HeadingsL3"/>
      </w:pPr>
      <w:r>
        <w:lastRenderedPageBreak/>
        <w:t>Out-of-scope</w:t>
      </w:r>
      <w:bookmarkEnd w:id="40"/>
    </w:p>
    <w:p w14:paraId="15D3A8D9" w14:textId="7E1134CE" w:rsidR="001B599D" w:rsidRDefault="001B599D">
      <w:pPr>
        <w:pStyle w:val="DocumentText"/>
        <w:numPr>
          <w:ilvl w:val="0"/>
          <w:numId w:val="9"/>
        </w:numPr>
      </w:pPr>
      <w:r>
        <w:t>Physical sensors and hardware-based parking solutions.</w:t>
      </w:r>
    </w:p>
    <w:p w14:paraId="6DF614EA" w14:textId="7543E24F" w:rsidR="001B599D" w:rsidRDefault="001B599D">
      <w:pPr>
        <w:pStyle w:val="DocumentText"/>
        <w:numPr>
          <w:ilvl w:val="0"/>
          <w:numId w:val="9"/>
        </w:numPr>
      </w:pPr>
      <w:r>
        <w:t>Automated enforcement or towing services for unauthorized parking.</w:t>
      </w:r>
    </w:p>
    <w:p w14:paraId="142A26A0" w14:textId="148D3E96" w:rsidR="00C005F3" w:rsidRPr="00C005F3" w:rsidRDefault="001B599D">
      <w:pPr>
        <w:pStyle w:val="DocumentText"/>
        <w:numPr>
          <w:ilvl w:val="0"/>
          <w:numId w:val="9"/>
        </w:numPr>
      </w:pPr>
      <w:r>
        <w:t>Integration with government or municipal parking databases.</w:t>
      </w:r>
    </w:p>
    <w:p w14:paraId="30187EE6" w14:textId="77777777" w:rsidR="008B2E0B" w:rsidRDefault="008B2E0B" w:rsidP="00B47BC9">
      <w:pPr>
        <w:pStyle w:val="HeadingsL3"/>
      </w:pPr>
      <w:bookmarkStart w:id="41" w:name="_Toc69990677"/>
      <w:r>
        <w:t>Caveats</w:t>
      </w:r>
      <w:bookmarkEnd w:id="41"/>
    </w:p>
    <w:p w14:paraId="5A4E7DFA" w14:textId="2EB388DA" w:rsidR="00C005F3" w:rsidRPr="00C005F3" w:rsidRDefault="001B599D" w:rsidP="001B599D">
      <w:pPr>
        <w:pStyle w:val="DocumentText"/>
      </w:pPr>
      <w:r w:rsidRPr="001B599D">
        <w:t>Most parking apps only focus on finding paid spots, but this system adds more flexibility with a seamless reservation system.  </w:t>
      </w:r>
    </w:p>
    <w:p w14:paraId="1043BE88" w14:textId="77777777" w:rsidR="008B2E0B" w:rsidRDefault="008B2E0B" w:rsidP="00B85730">
      <w:pPr>
        <w:pStyle w:val="DocumentText"/>
      </w:pPr>
    </w:p>
    <w:p w14:paraId="11F131AA" w14:textId="77777777" w:rsidR="00957827" w:rsidRDefault="00957827" w:rsidP="00957827">
      <w:pPr>
        <w:pStyle w:val="HeadingsL2"/>
        <w:rPr>
          <w:noProof/>
        </w:rPr>
      </w:pPr>
      <w:bookmarkStart w:id="42" w:name="_Toc69990678"/>
      <w:r w:rsidRPr="00957827">
        <w:rPr>
          <w:noProof/>
        </w:rPr>
        <w:t>Feasibility study</w:t>
      </w:r>
      <w:bookmarkEnd w:id="42"/>
    </w:p>
    <w:p w14:paraId="6D0AFA75" w14:textId="77777777" w:rsidR="004E7F3B" w:rsidRPr="00D32481" w:rsidRDefault="004E7F3B" w:rsidP="004E7F3B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59374114" w14:textId="77777777" w:rsidR="004E7F3B" w:rsidRPr="004E7F3B" w:rsidRDefault="004E7F3B" w:rsidP="004E7F3B">
      <w:pPr>
        <w:pStyle w:val="DocumentText"/>
      </w:pPr>
    </w:p>
    <w:p w14:paraId="37C88FBB" w14:textId="77777777" w:rsidR="00957827" w:rsidRDefault="00957827" w:rsidP="00957827">
      <w:pPr>
        <w:pStyle w:val="HeadingsL3"/>
      </w:pPr>
      <w:bookmarkStart w:id="43" w:name="_Toc69990679"/>
      <w:r w:rsidRPr="00957827">
        <w:t>Technical feasibulity</w:t>
      </w:r>
      <w:bookmarkEnd w:id="43"/>
    </w:p>
    <w:p w14:paraId="243ECF41" w14:textId="77777777" w:rsidR="00D112FB" w:rsidRPr="00D32481" w:rsidRDefault="00D112FB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8A1ADAF" w14:textId="77777777" w:rsidR="00D112FB" w:rsidRPr="00D112FB" w:rsidRDefault="00D112FB" w:rsidP="00B85730">
      <w:pPr>
        <w:pStyle w:val="DocumentText"/>
      </w:pPr>
    </w:p>
    <w:p w14:paraId="0D90C77A" w14:textId="77777777" w:rsidR="00957827" w:rsidRDefault="00957827" w:rsidP="00957827">
      <w:pPr>
        <w:pStyle w:val="HeadingsL3"/>
      </w:pPr>
      <w:bookmarkStart w:id="44" w:name="_Toc69990680"/>
      <w:r>
        <w:t>Market research and analysis</w:t>
      </w:r>
      <w:bookmarkEnd w:id="44"/>
    </w:p>
    <w:p w14:paraId="06414FF1" w14:textId="77777777" w:rsidR="00D112FB" w:rsidRPr="00D32481" w:rsidRDefault="00D112FB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2A48202" w14:textId="77777777" w:rsidR="00D112FB" w:rsidRPr="00D112FB" w:rsidRDefault="00D112FB" w:rsidP="00B85730">
      <w:pPr>
        <w:pStyle w:val="DocumentText"/>
      </w:pPr>
    </w:p>
    <w:p w14:paraId="4C1C35B5" w14:textId="77777777" w:rsidR="00957827" w:rsidRDefault="00957827" w:rsidP="00957827">
      <w:pPr>
        <w:pStyle w:val="HeadingsL3"/>
      </w:pPr>
      <w:bookmarkStart w:id="45" w:name="_Toc69990681"/>
      <w:r>
        <w:t>Unique preposition &amp; value creation</w:t>
      </w:r>
      <w:bookmarkEnd w:id="45"/>
    </w:p>
    <w:p w14:paraId="71453652" w14:textId="77777777" w:rsidR="00D112FB" w:rsidRPr="00D32481" w:rsidRDefault="00D112FB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519B24E2" w14:textId="77777777" w:rsidR="00957827" w:rsidRDefault="00957827" w:rsidP="00B47BC9">
      <w:pPr>
        <w:pStyle w:val="HeadingsL2"/>
        <w:rPr>
          <w:noProof/>
        </w:rPr>
      </w:pPr>
      <w:bookmarkStart w:id="46" w:name="_Toc69990682"/>
      <w:r>
        <w:rPr>
          <w:noProof/>
        </w:rPr>
        <w:lastRenderedPageBreak/>
        <w:t>Stakeholder Analysis</w:t>
      </w:r>
      <w:bookmarkEnd w:id="46"/>
    </w:p>
    <w:p w14:paraId="47E2C2A7" w14:textId="77777777" w:rsidR="00B47BC9" w:rsidRPr="00D32481" w:rsidRDefault="00B47BC9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1525543" w14:textId="77777777" w:rsidR="00B47BC9" w:rsidRPr="00B47BC9" w:rsidRDefault="00B47BC9" w:rsidP="00B85730">
      <w:pPr>
        <w:pStyle w:val="DocumentText"/>
      </w:pPr>
    </w:p>
    <w:p w14:paraId="2E9DC7F4" w14:textId="77777777" w:rsidR="00957827" w:rsidRDefault="00957827" w:rsidP="00B47BC9">
      <w:pPr>
        <w:pStyle w:val="HeadingsL3"/>
      </w:pPr>
      <w:bookmarkStart w:id="47" w:name="_Toc69990683"/>
      <w:r>
        <w:t>Identification of stakeholders</w:t>
      </w:r>
      <w:bookmarkEnd w:id="47"/>
    </w:p>
    <w:p w14:paraId="760CA298" w14:textId="77777777" w:rsidR="00464A71" w:rsidRPr="00D32481" w:rsidRDefault="00464A71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5DC6A1F2" w14:textId="77777777" w:rsidR="00B47BC9" w:rsidRPr="00B47BC9" w:rsidRDefault="00B47BC9" w:rsidP="00B85730">
      <w:pPr>
        <w:pStyle w:val="DocumentText"/>
      </w:pPr>
    </w:p>
    <w:p w14:paraId="283F9D27" w14:textId="77777777" w:rsidR="00034142" w:rsidRDefault="00034142" w:rsidP="00B47BC9">
      <w:pPr>
        <w:pStyle w:val="HeadingsL3"/>
        <w:rPr>
          <w:rFonts w:cstheme="minorHAnsi"/>
        </w:rPr>
      </w:pPr>
      <w:bookmarkStart w:id="48" w:name="_Toc69990684"/>
      <w:r>
        <w:rPr>
          <w:rFonts w:cstheme="minorHAnsi"/>
        </w:rPr>
        <w:t>Persona identification</w:t>
      </w:r>
      <w:bookmarkEnd w:id="48"/>
    </w:p>
    <w:p w14:paraId="2B7CABA6" w14:textId="77777777" w:rsidR="00464A71" w:rsidRPr="00D32481" w:rsidRDefault="00464A71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8D1C7E8" w14:textId="77777777" w:rsidR="00B47BC9" w:rsidRPr="00B47BC9" w:rsidRDefault="00B47BC9" w:rsidP="00B85730">
      <w:pPr>
        <w:pStyle w:val="DocumentText"/>
      </w:pPr>
    </w:p>
    <w:p w14:paraId="52EF0FDB" w14:textId="77777777" w:rsidR="00957827" w:rsidRDefault="00957827" w:rsidP="00B47BC9">
      <w:pPr>
        <w:pStyle w:val="HeadingsL3"/>
        <w:rPr>
          <w:rFonts w:cstheme="minorHAnsi"/>
        </w:rPr>
      </w:pPr>
      <w:bookmarkStart w:id="49" w:name="_Toc69990685"/>
      <w:r>
        <w:rPr>
          <w:rFonts w:cstheme="minorHAnsi"/>
        </w:rPr>
        <w:t>Stakeholder engagement</w:t>
      </w:r>
      <w:bookmarkEnd w:id="49"/>
    </w:p>
    <w:p w14:paraId="38403913" w14:textId="77777777" w:rsidR="00464A71" w:rsidRDefault="00464A71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2DA52B1" w14:textId="77777777" w:rsidR="00264691" w:rsidRPr="00D32481" w:rsidRDefault="00264691" w:rsidP="00B85730">
      <w:pPr>
        <w:pStyle w:val="DocumentText"/>
      </w:pPr>
    </w:p>
    <w:p w14:paraId="5CA2FA09" w14:textId="77777777" w:rsidR="00957827" w:rsidRDefault="00957827" w:rsidP="00B47BC9">
      <w:pPr>
        <w:pStyle w:val="HeadingsL3"/>
        <w:rPr>
          <w:rFonts w:cstheme="minorHAnsi"/>
        </w:rPr>
      </w:pPr>
      <w:bookmarkStart w:id="50" w:name="_Toc69990686"/>
      <w:r>
        <w:rPr>
          <w:rFonts w:cstheme="minorHAnsi"/>
        </w:rPr>
        <w:t>Stakeholder communication</w:t>
      </w:r>
      <w:bookmarkEnd w:id="50"/>
    </w:p>
    <w:p w14:paraId="735F0BC6" w14:textId="77777777" w:rsidR="00464A71" w:rsidRPr="00D32481" w:rsidRDefault="00464A71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2053A956" w14:textId="77777777" w:rsidR="00957827" w:rsidRDefault="00957827" w:rsidP="00B85730">
      <w:pPr>
        <w:pStyle w:val="DocumentText"/>
      </w:pPr>
    </w:p>
    <w:p w14:paraId="44940C34" w14:textId="77777777" w:rsidR="00957827" w:rsidRDefault="00957827">
      <w:pPr>
        <w:spacing w:after="160" w:line="259" w:lineRule="auto"/>
        <w:rPr>
          <w:rFonts w:asciiTheme="majorHAnsi" w:hAnsiTheme="majorHAnsi"/>
          <w:b/>
          <w:sz w:val="36"/>
        </w:rPr>
      </w:pPr>
      <w:r>
        <w:br w:type="page"/>
      </w:r>
    </w:p>
    <w:p w14:paraId="7EA4F70F" w14:textId="77777777" w:rsidR="00957827" w:rsidRDefault="00957827" w:rsidP="000D2E39">
      <w:pPr>
        <w:pStyle w:val="HeadingL1"/>
      </w:pPr>
      <w:bookmarkStart w:id="51" w:name="_Toc69990687"/>
      <w:r>
        <w:lastRenderedPageBreak/>
        <w:t>Project Plan</w:t>
      </w:r>
      <w:bookmarkEnd w:id="51"/>
    </w:p>
    <w:p w14:paraId="612F81FF" w14:textId="07F93059" w:rsidR="00DE7AC0" w:rsidRPr="00DE7AC0" w:rsidRDefault="00DE7AC0" w:rsidP="00DE7AC0">
      <w:pPr>
        <w:pStyle w:val="DocumentText"/>
        <w:rPr>
          <w:lang w:val="en-IN"/>
        </w:rPr>
      </w:pPr>
      <w:r w:rsidRPr="00DE7AC0">
        <w:rPr>
          <w:lang w:val="en-IN"/>
        </w:rPr>
        <w:t xml:space="preserve">The Smart Parking project follows an </w:t>
      </w:r>
      <w:r>
        <w:rPr>
          <w:b/>
          <w:bCs/>
          <w:lang w:val="en-IN"/>
        </w:rPr>
        <w:t>TEAMFIT</w:t>
      </w:r>
      <w:r w:rsidRPr="00DE7AC0">
        <w:rPr>
          <w:b/>
          <w:bCs/>
          <w:lang w:val="en-IN"/>
        </w:rPr>
        <w:t xml:space="preserve"> methodology</w:t>
      </w:r>
      <w:r w:rsidRPr="00DE7AC0">
        <w:rPr>
          <w:lang w:val="en-IN"/>
        </w:rPr>
        <w:t>,</w:t>
      </w:r>
      <w:r>
        <w:rPr>
          <w:lang w:val="en-IN"/>
        </w:rPr>
        <w:t xml:space="preserve"> which is an in house methododlogy in Bluepineapple</w:t>
      </w:r>
      <w:r w:rsidRPr="00DE7AC0">
        <w:rPr>
          <w:lang w:val="en-IN"/>
        </w:rPr>
        <w:t xml:space="preserve">. This approach enables the team to build and refine the system based on user needs while </w:t>
      </w:r>
      <w:r>
        <w:rPr>
          <w:lang w:val="en-IN"/>
        </w:rPr>
        <w:t>also trying to find the root cause for the need, and make changes or improvements accordingly.</w:t>
      </w:r>
    </w:p>
    <w:p w14:paraId="6CA7CCF7" w14:textId="77777777" w:rsidR="00725BD1" w:rsidRDefault="00725BD1" w:rsidP="00B85730">
      <w:pPr>
        <w:pStyle w:val="DocumentText"/>
      </w:pPr>
    </w:p>
    <w:p w14:paraId="7C6F07A7" w14:textId="77777777" w:rsidR="00957827" w:rsidRDefault="00034142" w:rsidP="00725BD1">
      <w:pPr>
        <w:pStyle w:val="HeadingsL2"/>
        <w:rPr>
          <w:noProof/>
        </w:rPr>
      </w:pPr>
      <w:bookmarkStart w:id="52" w:name="_Toc69990688"/>
      <w:r>
        <w:rPr>
          <w:noProof/>
        </w:rPr>
        <w:t>Project Management Plan</w:t>
      </w:r>
      <w:bookmarkEnd w:id="52"/>
    </w:p>
    <w:p w14:paraId="6F401013" w14:textId="39EF74AA" w:rsidR="00296CCF" w:rsidRPr="00296CCF" w:rsidRDefault="00296CCF" w:rsidP="00296CCF">
      <w:pPr>
        <w:pStyle w:val="DocumentText"/>
        <w:rPr>
          <w:lang w:val="en-IN"/>
        </w:rPr>
      </w:pPr>
      <w:r w:rsidRPr="00296CCF">
        <w:rPr>
          <w:lang w:val="en-IN"/>
        </w:rPr>
        <w:t xml:space="preserve">The project will be managed using Scrum methodology, ensuring efficient development cycles. The team will hold sprint planning meetings, daily standups, and sprint reviews to track progress. </w:t>
      </w:r>
    </w:p>
    <w:p w14:paraId="00DDEDE7" w14:textId="77777777" w:rsidR="00725BD1" w:rsidRPr="00725BD1" w:rsidRDefault="00725BD1" w:rsidP="00B85730">
      <w:pPr>
        <w:pStyle w:val="DocumentText"/>
      </w:pPr>
    </w:p>
    <w:p w14:paraId="5CFC5B55" w14:textId="77777777" w:rsidR="00034142" w:rsidRDefault="00034142" w:rsidP="00725BD1">
      <w:pPr>
        <w:pStyle w:val="HeadingsL2"/>
        <w:rPr>
          <w:noProof/>
        </w:rPr>
      </w:pPr>
      <w:bookmarkStart w:id="53" w:name="_Toc69990689"/>
      <w:r>
        <w:rPr>
          <w:noProof/>
        </w:rPr>
        <w:t>Project Scope</w:t>
      </w:r>
      <w:bookmarkEnd w:id="53"/>
    </w:p>
    <w:p w14:paraId="217BEB0C" w14:textId="77777777" w:rsidR="00296CCF" w:rsidRDefault="00296CCF" w:rsidP="00296CCF">
      <w:pPr>
        <w:pStyle w:val="DocumentText"/>
        <w:rPr>
          <w:lang w:val="en-IN"/>
        </w:rPr>
      </w:pPr>
      <w:r w:rsidRPr="00296CCF">
        <w:rPr>
          <w:lang w:val="en-IN"/>
        </w:rPr>
        <w:t xml:space="preserve">The Smart Parking web application aims to address urban parking issues by allowing users to find and reserve parking spots in real time. </w:t>
      </w:r>
    </w:p>
    <w:p w14:paraId="3D3B4632" w14:textId="003C39A4" w:rsidR="00296CCF" w:rsidRPr="00296CCF" w:rsidRDefault="00296CCF" w:rsidP="00296CCF">
      <w:pPr>
        <w:pStyle w:val="DocumentText"/>
        <w:rPr>
          <w:lang w:val="en-IN"/>
        </w:rPr>
      </w:pPr>
      <w:r w:rsidRPr="00296CCF">
        <w:rPr>
          <w:lang w:val="en-IN"/>
        </w:rPr>
        <w:t>The system includes:</w:t>
      </w:r>
    </w:p>
    <w:p w14:paraId="2600C495" w14:textId="77777777" w:rsidR="00296CCF" w:rsidRPr="00296CCF" w:rsidRDefault="00296CCF">
      <w:pPr>
        <w:pStyle w:val="DocumentText"/>
        <w:numPr>
          <w:ilvl w:val="0"/>
          <w:numId w:val="11"/>
        </w:numPr>
        <w:rPr>
          <w:lang w:val="en-IN"/>
        </w:rPr>
      </w:pPr>
      <w:r w:rsidRPr="00296CCF">
        <w:rPr>
          <w:lang w:val="en-IN"/>
        </w:rPr>
        <w:t>A real-time parking space finder</w:t>
      </w:r>
    </w:p>
    <w:p w14:paraId="0682487F" w14:textId="77777777" w:rsidR="00296CCF" w:rsidRPr="00296CCF" w:rsidRDefault="00296CCF">
      <w:pPr>
        <w:pStyle w:val="DocumentText"/>
        <w:numPr>
          <w:ilvl w:val="0"/>
          <w:numId w:val="11"/>
        </w:numPr>
        <w:rPr>
          <w:lang w:val="en-IN"/>
        </w:rPr>
      </w:pPr>
      <w:r w:rsidRPr="00296CCF">
        <w:rPr>
          <w:lang w:val="en-IN"/>
        </w:rPr>
        <w:t>A reservation system for advance bookings</w:t>
      </w:r>
    </w:p>
    <w:p w14:paraId="4F23E4BC" w14:textId="77777777" w:rsidR="00296CCF" w:rsidRPr="00296CCF" w:rsidRDefault="00296CCF">
      <w:pPr>
        <w:pStyle w:val="DocumentText"/>
        <w:numPr>
          <w:ilvl w:val="0"/>
          <w:numId w:val="11"/>
        </w:numPr>
        <w:rPr>
          <w:lang w:val="en-IN"/>
        </w:rPr>
      </w:pPr>
      <w:r w:rsidRPr="00296CCF">
        <w:rPr>
          <w:lang w:val="en-IN"/>
        </w:rPr>
        <w:t>Digital payment integration</w:t>
      </w:r>
    </w:p>
    <w:p w14:paraId="2F0AEDC5" w14:textId="77777777" w:rsidR="00296CCF" w:rsidRPr="00296CCF" w:rsidRDefault="00296CCF">
      <w:pPr>
        <w:pStyle w:val="DocumentText"/>
        <w:numPr>
          <w:ilvl w:val="0"/>
          <w:numId w:val="11"/>
        </w:numPr>
        <w:rPr>
          <w:lang w:val="en-IN"/>
        </w:rPr>
      </w:pPr>
      <w:r w:rsidRPr="00296CCF">
        <w:rPr>
          <w:lang w:val="en-IN"/>
        </w:rPr>
        <w:t>A dashboard for parking lot owners</w:t>
      </w:r>
    </w:p>
    <w:p w14:paraId="07B7E93E" w14:textId="77777777" w:rsidR="00296CCF" w:rsidRPr="00296CCF" w:rsidRDefault="00296CCF" w:rsidP="00296CCF">
      <w:pPr>
        <w:pStyle w:val="DocumentText"/>
        <w:rPr>
          <w:lang w:val="en-IN"/>
        </w:rPr>
      </w:pPr>
      <w:r w:rsidRPr="00296CCF">
        <w:rPr>
          <w:lang w:val="en-IN"/>
        </w:rPr>
        <w:t>Exclusions:</w:t>
      </w:r>
    </w:p>
    <w:p w14:paraId="357BB4D0" w14:textId="77777777" w:rsidR="00296CCF" w:rsidRPr="00296CCF" w:rsidRDefault="00296CCF">
      <w:pPr>
        <w:pStyle w:val="DocumentText"/>
        <w:numPr>
          <w:ilvl w:val="0"/>
          <w:numId w:val="12"/>
        </w:numPr>
        <w:rPr>
          <w:lang w:val="en-IN"/>
        </w:rPr>
      </w:pPr>
      <w:r w:rsidRPr="00296CCF">
        <w:rPr>
          <w:lang w:val="en-IN"/>
        </w:rPr>
        <w:t>No physical sensors or hardware-based solutions</w:t>
      </w:r>
    </w:p>
    <w:p w14:paraId="65D471EC" w14:textId="77777777" w:rsidR="00296CCF" w:rsidRPr="00296CCF" w:rsidRDefault="00296CCF">
      <w:pPr>
        <w:pStyle w:val="DocumentText"/>
        <w:numPr>
          <w:ilvl w:val="0"/>
          <w:numId w:val="12"/>
        </w:numPr>
        <w:rPr>
          <w:lang w:val="en-IN"/>
        </w:rPr>
      </w:pPr>
      <w:r w:rsidRPr="00296CCF">
        <w:rPr>
          <w:lang w:val="en-IN"/>
        </w:rPr>
        <w:t>No automated enforcement or towing services</w:t>
      </w:r>
    </w:p>
    <w:p w14:paraId="22235F66" w14:textId="77777777" w:rsidR="00296CCF" w:rsidRPr="00296CCF" w:rsidRDefault="00296CCF">
      <w:pPr>
        <w:pStyle w:val="DocumentText"/>
        <w:numPr>
          <w:ilvl w:val="0"/>
          <w:numId w:val="12"/>
        </w:numPr>
        <w:rPr>
          <w:lang w:val="en-IN"/>
        </w:rPr>
      </w:pPr>
      <w:r w:rsidRPr="00296CCF">
        <w:rPr>
          <w:lang w:val="en-IN"/>
        </w:rPr>
        <w:t>No integration with government parking databases</w:t>
      </w:r>
    </w:p>
    <w:p w14:paraId="77A28E9D" w14:textId="77777777" w:rsidR="00630E6F" w:rsidRPr="00630E6F" w:rsidRDefault="00630E6F" w:rsidP="00B85730">
      <w:pPr>
        <w:pStyle w:val="DocumentText"/>
      </w:pPr>
    </w:p>
    <w:p w14:paraId="5D7774D7" w14:textId="77777777" w:rsidR="00BF1A7A" w:rsidRDefault="00BF1A7A" w:rsidP="00725BD1">
      <w:pPr>
        <w:pStyle w:val="HeadingsL2"/>
        <w:rPr>
          <w:noProof/>
        </w:rPr>
      </w:pPr>
      <w:bookmarkStart w:id="54" w:name="_Toc69990690"/>
    </w:p>
    <w:p w14:paraId="4DDFCFEB" w14:textId="77777777" w:rsidR="00BF1A7A" w:rsidRDefault="00BF1A7A" w:rsidP="00725BD1">
      <w:pPr>
        <w:pStyle w:val="HeadingsL2"/>
        <w:rPr>
          <w:noProof/>
        </w:rPr>
      </w:pPr>
    </w:p>
    <w:p w14:paraId="6EDD05F4" w14:textId="77777777" w:rsidR="00BF1A7A" w:rsidRDefault="00BF1A7A" w:rsidP="00725BD1">
      <w:pPr>
        <w:pStyle w:val="HeadingsL2"/>
        <w:rPr>
          <w:noProof/>
        </w:rPr>
      </w:pPr>
    </w:p>
    <w:p w14:paraId="32460B08" w14:textId="1E383F31" w:rsidR="00034142" w:rsidRDefault="00034142" w:rsidP="00725BD1">
      <w:pPr>
        <w:pStyle w:val="HeadingsL2"/>
        <w:rPr>
          <w:noProof/>
        </w:rPr>
      </w:pPr>
      <w:r>
        <w:rPr>
          <w:noProof/>
        </w:rPr>
        <w:lastRenderedPageBreak/>
        <w:t>Risk Management plan</w:t>
      </w:r>
      <w:bookmarkEnd w:id="54"/>
    </w:p>
    <w:p w14:paraId="1D4B6097" w14:textId="045ED55E" w:rsidR="00BF1A7A" w:rsidRPr="00BF1A7A" w:rsidRDefault="00BF1A7A">
      <w:pPr>
        <w:pStyle w:val="DocumentText"/>
        <w:numPr>
          <w:ilvl w:val="0"/>
          <w:numId w:val="13"/>
        </w:numPr>
        <w:rPr>
          <w:lang w:val="en-IN"/>
        </w:rPr>
      </w:pPr>
      <w:r w:rsidRPr="00BF1A7A">
        <w:rPr>
          <w:b/>
          <w:bCs/>
          <w:lang w:val="en-IN"/>
        </w:rPr>
        <w:t>Technical challenges</w:t>
      </w:r>
      <w:r w:rsidRPr="00BF1A7A">
        <w:rPr>
          <w:lang w:val="en-IN"/>
        </w:rPr>
        <w:t>: Unforeseen bugs in API integration</w:t>
      </w:r>
      <w:r>
        <w:rPr>
          <w:lang w:val="en-IN"/>
        </w:rPr>
        <w:t>, New API knowledge acquisition.</w:t>
      </w:r>
    </w:p>
    <w:p w14:paraId="28799EC6" w14:textId="2C5288B5" w:rsidR="00BF1A7A" w:rsidRPr="00BF1A7A" w:rsidRDefault="00BF1A7A">
      <w:pPr>
        <w:pStyle w:val="DocumentText"/>
        <w:numPr>
          <w:ilvl w:val="0"/>
          <w:numId w:val="13"/>
        </w:numPr>
        <w:rPr>
          <w:lang w:val="en-IN"/>
        </w:rPr>
      </w:pPr>
      <w:r w:rsidRPr="00BF1A7A">
        <w:rPr>
          <w:b/>
          <w:bCs/>
          <w:lang w:val="en-IN"/>
        </w:rPr>
        <w:t>Security vulnerabilities</w:t>
      </w:r>
      <w:r w:rsidRPr="00BF1A7A">
        <w:rPr>
          <w:lang w:val="en-IN"/>
        </w:rPr>
        <w:t>: Risks associated with payment processing</w:t>
      </w:r>
      <w:r>
        <w:rPr>
          <w:lang w:val="en-IN"/>
        </w:rPr>
        <w:t>, data storage and data handling.</w:t>
      </w:r>
    </w:p>
    <w:p w14:paraId="67240756" w14:textId="77777777" w:rsidR="00630E6F" w:rsidRPr="00630E6F" w:rsidRDefault="00630E6F" w:rsidP="00B85730">
      <w:pPr>
        <w:pStyle w:val="DocumentText"/>
      </w:pPr>
    </w:p>
    <w:p w14:paraId="6C3A5484" w14:textId="77777777" w:rsidR="00034142" w:rsidRDefault="00034142" w:rsidP="00725BD1">
      <w:pPr>
        <w:pStyle w:val="HeadingsL2"/>
        <w:rPr>
          <w:noProof/>
        </w:rPr>
      </w:pPr>
      <w:bookmarkStart w:id="55" w:name="_Toc69990691"/>
      <w:r>
        <w:rPr>
          <w:noProof/>
        </w:rPr>
        <w:t>Identification, analysis and mitigation plan</w:t>
      </w:r>
      <w:bookmarkEnd w:id="55"/>
    </w:p>
    <w:p w14:paraId="6D315051" w14:textId="0212F159" w:rsidR="00383445" w:rsidRPr="00383445" w:rsidRDefault="00383445">
      <w:pPr>
        <w:pStyle w:val="DocumentText"/>
        <w:numPr>
          <w:ilvl w:val="0"/>
          <w:numId w:val="13"/>
        </w:numPr>
        <w:rPr>
          <w:lang w:val="en-IN"/>
        </w:rPr>
      </w:pPr>
      <w:bookmarkStart w:id="56" w:name="_Toc69990692"/>
      <w:r w:rsidRPr="00383445">
        <w:rPr>
          <w:b/>
          <w:bCs/>
          <w:lang w:val="en-IN"/>
        </w:rPr>
        <w:t>Technical issues:</w:t>
      </w:r>
      <w:r w:rsidRPr="00383445">
        <w:rPr>
          <w:lang w:val="en-IN"/>
        </w:rPr>
        <w:t xml:space="preserve"> Regular code reviews and testing</w:t>
      </w:r>
      <w:r>
        <w:rPr>
          <w:lang w:val="en-IN"/>
        </w:rPr>
        <w:t>. Regular research and documentation review.</w:t>
      </w:r>
    </w:p>
    <w:p w14:paraId="29E6C6D2" w14:textId="375FFBC4" w:rsidR="00383445" w:rsidRPr="00383445" w:rsidRDefault="00383445">
      <w:pPr>
        <w:pStyle w:val="DocumentText"/>
        <w:numPr>
          <w:ilvl w:val="0"/>
          <w:numId w:val="13"/>
        </w:numPr>
        <w:rPr>
          <w:lang w:val="en-IN"/>
        </w:rPr>
      </w:pPr>
      <w:r w:rsidRPr="00383445">
        <w:rPr>
          <w:b/>
          <w:bCs/>
          <w:lang w:val="en-IN"/>
        </w:rPr>
        <w:t>Security threats:</w:t>
      </w:r>
      <w:r w:rsidRPr="00383445">
        <w:rPr>
          <w:lang w:val="en-IN"/>
        </w:rPr>
        <w:t xml:space="preserve"> Data encryption and compliance with payment security standards</w:t>
      </w:r>
      <w:r>
        <w:rPr>
          <w:lang w:val="en-IN"/>
        </w:rPr>
        <w:t>, OAuth Implementation.</w:t>
      </w:r>
    </w:p>
    <w:p w14:paraId="1D539F24" w14:textId="77777777" w:rsidR="00DE7AC0" w:rsidRDefault="00DE7AC0" w:rsidP="00725BD1">
      <w:pPr>
        <w:pStyle w:val="HeadingsL2"/>
        <w:rPr>
          <w:noProof/>
        </w:rPr>
      </w:pPr>
    </w:p>
    <w:p w14:paraId="046C0DAC" w14:textId="7A86B827" w:rsidR="00034142" w:rsidRDefault="00034142" w:rsidP="00725BD1">
      <w:pPr>
        <w:pStyle w:val="HeadingsL2"/>
        <w:rPr>
          <w:noProof/>
        </w:rPr>
      </w:pPr>
      <w:r>
        <w:rPr>
          <w:noProof/>
        </w:rPr>
        <w:t>Risk response Strategies</w:t>
      </w:r>
      <w:bookmarkEnd w:id="56"/>
    </w:p>
    <w:p w14:paraId="084EB435" w14:textId="77777777" w:rsidR="00383445" w:rsidRPr="00383445" w:rsidRDefault="00383445">
      <w:pPr>
        <w:pStyle w:val="DocumentText"/>
        <w:numPr>
          <w:ilvl w:val="0"/>
          <w:numId w:val="14"/>
        </w:numPr>
        <w:rPr>
          <w:lang w:val="en-IN"/>
        </w:rPr>
      </w:pPr>
      <w:r w:rsidRPr="00383445">
        <w:rPr>
          <w:b/>
          <w:bCs/>
          <w:lang w:val="en-IN"/>
        </w:rPr>
        <w:t>Avoidance</w:t>
      </w:r>
      <w:r w:rsidRPr="00383445">
        <w:rPr>
          <w:lang w:val="en-IN"/>
        </w:rPr>
        <w:t>: Proactively addressing security vulnerabilities before launch</w:t>
      </w:r>
    </w:p>
    <w:p w14:paraId="4E641026" w14:textId="77777777" w:rsidR="00383445" w:rsidRPr="00383445" w:rsidRDefault="00383445">
      <w:pPr>
        <w:pStyle w:val="DocumentText"/>
        <w:numPr>
          <w:ilvl w:val="0"/>
          <w:numId w:val="14"/>
        </w:numPr>
        <w:rPr>
          <w:lang w:val="en-IN"/>
        </w:rPr>
      </w:pPr>
      <w:r w:rsidRPr="00383445">
        <w:rPr>
          <w:b/>
          <w:bCs/>
          <w:lang w:val="en-IN"/>
        </w:rPr>
        <w:t>Mitigation</w:t>
      </w:r>
      <w:r w:rsidRPr="00383445">
        <w:rPr>
          <w:lang w:val="en-IN"/>
        </w:rPr>
        <w:t>: Implementing robust API testing procedures</w:t>
      </w:r>
    </w:p>
    <w:p w14:paraId="6FCC52CD" w14:textId="77777777" w:rsidR="00383445" w:rsidRPr="00383445" w:rsidRDefault="00383445">
      <w:pPr>
        <w:pStyle w:val="DocumentText"/>
        <w:numPr>
          <w:ilvl w:val="0"/>
          <w:numId w:val="14"/>
        </w:numPr>
        <w:rPr>
          <w:lang w:val="en-IN"/>
        </w:rPr>
      </w:pPr>
      <w:r w:rsidRPr="00383445">
        <w:rPr>
          <w:b/>
          <w:bCs/>
          <w:lang w:val="en-IN"/>
        </w:rPr>
        <w:t>Transfer</w:t>
      </w:r>
      <w:r w:rsidRPr="00383445">
        <w:rPr>
          <w:lang w:val="en-IN"/>
        </w:rPr>
        <w:t>: Using third-party payment gateways for security compliance</w:t>
      </w:r>
    </w:p>
    <w:p w14:paraId="0C9169E1" w14:textId="77777777" w:rsidR="00383445" w:rsidRPr="00383445" w:rsidRDefault="00383445">
      <w:pPr>
        <w:pStyle w:val="DocumentText"/>
        <w:numPr>
          <w:ilvl w:val="0"/>
          <w:numId w:val="14"/>
        </w:numPr>
        <w:rPr>
          <w:lang w:val="en-IN"/>
        </w:rPr>
      </w:pPr>
      <w:r w:rsidRPr="00383445">
        <w:rPr>
          <w:b/>
          <w:bCs/>
          <w:lang w:val="en-IN"/>
        </w:rPr>
        <w:t>Acceptance</w:t>
      </w:r>
      <w:r w:rsidRPr="00383445">
        <w:rPr>
          <w:lang w:val="en-IN"/>
        </w:rPr>
        <w:t>: Some minor bugs may exist but will be resolved in updates</w:t>
      </w:r>
    </w:p>
    <w:p w14:paraId="21D57EEB" w14:textId="77777777" w:rsidR="00630E6F" w:rsidRPr="00630E6F" w:rsidRDefault="00630E6F" w:rsidP="00B85730">
      <w:pPr>
        <w:pStyle w:val="DocumentText"/>
      </w:pPr>
    </w:p>
    <w:p w14:paraId="1672BBF0" w14:textId="77777777" w:rsidR="00034142" w:rsidRDefault="00034142" w:rsidP="00725BD1">
      <w:pPr>
        <w:pStyle w:val="HeadingsL2"/>
        <w:rPr>
          <w:noProof/>
        </w:rPr>
      </w:pPr>
      <w:bookmarkStart w:id="57" w:name="_Toc69990693"/>
      <w:r>
        <w:rPr>
          <w:noProof/>
        </w:rPr>
        <w:t>Project Team structure, roles and responsibilites</w:t>
      </w:r>
      <w:bookmarkEnd w:id="57"/>
    </w:p>
    <w:p w14:paraId="120DD413" w14:textId="73C0E761" w:rsidR="00034142" w:rsidRDefault="00472362" w:rsidP="00472362">
      <w:pPr>
        <w:pStyle w:val="DocumentText"/>
        <w:ind w:left="0"/>
        <w:rPr>
          <w:lang w:val="en-IN"/>
        </w:rPr>
      </w:pPr>
      <w:r>
        <w:rPr>
          <w:lang w:val="en-IN"/>
        </w:rPr>
        <w:t>The team is given equal resposibilities and load.</w:t>
      </w:r>
      <w:r w:rsidR="000577C9">
        <w:rPr>
          <w:lang w:val="en-IN"/>
        </w:rPr>
        <w:t xml:space="preserve"> </w:t>
      </w:r>
      <w:r>
        <w:rPr>
          <w:lang w:val="en-IN"/>
        </w:rPr>
        <w:t>The project is subdivided into modules and assigned to the team accordingly.</w:t>
      </w:r>
      <w:r w:rsidR="000577C9">
        <w:rPr>
          <w:lang w:val="en-IN"/>
        </w:rPr>
        <w:t xml:space="preserve"> The team is given responsibility of all the parts of the module including Frontend, Backend, Database, Third Party API integration etc.</w:t>
      </w:r>
    </w:p>
    <w:p w14:paraId="2F1BF451" w14:textId="1B7602F4" w:rsidR="000577C9" w:rsidRDefault="000577C9" w:rsidP="00472362">
      <w:pPr>
        <w:pStyle w:val="DocumentText"/>
        <w:ind w:left="0"/>
        <w:rPr>
          <w:lang w:val="en-IN"/>
        </w:rPr>
      </w:pPr>
      <w:r>
        <w:rPr>
          <w:lang w:val="en-IN"/>
        </w:rPr>
        <w:t>Any module not listed is to be considered as common among all.</w:t>
      </w:r>
    </w:p>
    <w:p w14:paraId="7B587DBD" w14:textId="77777777" w:rsidR="000577C9" w:rsidRDefault="000577C9" w:rsidP="00472362">
      <w:pPr>
        <w:pStyle w:val="DocumentText"/>
        <w:ind w:left="0"/>
        <w:rPr>
          <w:lang w:val="en-IN"/>
        </w:rPr>
      </w:pPr>
    </w:p>
    <w:p w14:paraId="15E3785F" w14:textId="5D74CA93" w:rsidR="00472362" w:rsidRDefault="00472362" w:rsidP="00472362">
      <w:pPr>
        <w:pStyle w:val="DocumentText"/>
        <w:ind w:left="0"/>
        <w:rPr>
          <w:lang w:val="en-IN"/>
        </w:rPr>
      </w:pPr>
      <w:r w:rsidRPr="000577C9">
        <w:rPr>
          <w:b/>
          <w:bCs/>
          <w:lang w:val="en-IN"/>
        </w:rPr>
        <w:t>Abhishek:</w:t>
      </w:r>
      <w:r w:rsidR="000577C9">
        <w:rPr>
          <w:lang w:val="en-IN"/>
        </w:rPr>
        <w:t xml:space="preserve"> User Profile, OAuth implementation, Booking History(For both user and owner)</w:t>
      </w:r>
    </w:p>
    <w:p w14:paraId="45F69354" w14:textId="73A6BD52" w:rsidR="00472362" w:rsidRDefault="00472362" w:rsidP="00472362">
      <w:pPr>
        <w:pStyle w:val="DocumentText"/>
        <w:ind w:left="0"/>
        <w:rPr>
          <w:lang w:val="en-IN"/>
        </w:rPr>
      </w:pPr>
      <w:r w:rsidRPr="000577C9">
        <w:rPr>
          <w:b/>
          <w:bCs/>
          <w:lang w:val="en-IN"/>
        </w:rPr>
        <w:lastRenderedPageBreak/>
        <w:t>Pradeep:</w:t>
      </w:r>
      <w:r w:rsidR="000577C9">
        <w:rPr>
          <w:lang w:val="en-IN"/>
        </w:rPr>
        <w:t xml:space="preserve"> </w:t>
      </w:r>
      <w:r w:rsidR="000577C9" w:rsidRPr="000577C9">
        <w:rPr>
          <w:lang w:val="en-IN"/>
        </w:rPr>
        <w:t>Map/Home Screen, Filter Functionality, Search Functionality, Detailed Pin Information Page</w:t>
      </w:r>
    </w:p>
    <w:p w14:paraId="60E8A0BE" w14:textId="48A9D66D" w:rsidR="00472362" w:rsidRDefault="00472362" w:rsidP="00472362">
      <w:pPr>
        <w:pStyle w:val="DocumentText"/>
        <w:ind w:left="0"/>
        <w:rPr>
          <w:lang w:val="en-IN"/>
        </w:rPr>
      </w:pPr>
      <w:r w:rsidRPr="000577C9">
        <w:rPr>
          <w:b/>
          <w:bCs/>
          <w:lang w:val="en-IN"/>
        </w:rPr>
        <w:t>Arjun:</w:t>
      </w:r>
      <w:r w:rsidR="000577C9" w:rsidRPr="000577C9">
        <w:t xml:space="preserve"> </w:t>
      </w:r>
      <w:r w:rsidR="000577C9" w:rsidRPr="000577C9">
        <w:rPr>
          <w:lang w:val="en-IN"/>
        </w:rPr>
        <w:t>Parking Spot Booking Form, Add Spot Form, Payment Integration</w:t>
      </w:r>
    </w:p>
    <w:p w14:paraId="55289B5D" w14:textId="77777777" w:rsidR="000577C9" w:rsidRPr="000577C9" w:rsidRDefault="000577C9" w:rsidP="00472362">
      <w:pPr>
        <w:pStyle w:val="DocumentText"/>
        <w:ind w:left="0"/>
        <w:rPr>
          <w:lang w:val="en-IN"/>
        </w:rPr>
      </w:pPr>
    </w:p>
    <w:p w14:paraId="378D95D9" w14:textId="440D173B" w:rsidR="00034142" w:rsidRDefault="00472362" w:rsidP="00725BD1">
      <w:pPr>
        <w:pStyle w:val="HeadingsL2"/>
        <w:rPr>
          <w:noProof/>
        </w:rPr>
      </w:pPr>
      <w:bookmarkStart w:id="58" w:name="_Toc69990694"/>
      <w:r>
        <w:rPr>
          <w:noProof/>
          <w:lang w:val="en-IN"/>
        </w:rPr>
        <w:drawing>
          <wp:anchor distT="0" distB="0" distL="114300" distR="114300" simplePos="0" relativeHeight="251666432" behindDoc="0" locked="0" layoutInCell="1" allowOverlap="1" wp14:anchorId="6E3B9780" wp14:editId="1E7EB88D">
            <wp:simplePos x="0" y="0"/>
            <wp:positionH relativeFrom="margin">
              <wp:align>left</wp:align>
            </wp:positionH>
            <wp:positionV relativeFrom="paragraph">
              <wp:posOffset>480060</wp:posOffset>
            </wp:positionV>
            <wp:extent cx="5554980" cy="3872230"/>
            <wp:effectExtent l="0" t="0" r="7620" b="0"/>
            <wp:wrapTopAndBottom/>
            <wp:docPr id="4455377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37700" name="Picture 44553770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142">
        <w:rPr>
          <w:noProof/>
        </w:rPr>
        <w:t>Project Tracking, Scheduling</w:t>
      </w:r>
      <w:bookmarkEnd w:id="58"/>
    </w:p>
    <w:p w14:paraId="5B596F65" w14:textId="15DB70AF" w:rsidR="00472362" w:rsidRPr="00472362" w:rsidRDefault="00472362" w:rsidP="00472362">
      <w:pPr>
        <w:pStyle w:val="FigureCaptionStyleBlock"/>
        <w:jc w:val="center"/>
        <w:rPr>
          <w:lang w:val="en-IN"/>
        </w:rPr>
      </w:pPr>
      <w:r>
        <w:rPr>
          <w:lang w:val="en-IN"/>
        </w:rPr>
        <w:t>fig 3.1 Project planning gantt chart</w:t>
      </w:r>
    </w:p>
    <w:p w14:paraId="18CCE009" w14:textId="5B440883" w:rsidR="00472362" w:rsidRPr="00472362" w:rsidRDefault="00472362">
      <w:pPr>
        <w:pStyle w:val="DocumentText"/>
        <w:numPr>
          <w:ilvl w:val="0"/>
          <w:numId w:val="15"/>
        </w:numPr>
        <w:rPr>
          <w:lang w:val="en-IN"/>
        </w:rPr>
      </w:pPr>
      <w:r w:rsidRPr="00472362">
        <w:rPr>
          <w:lang w:val="en-IN"/>
        </w:rPr>
        <w:t>Week 1-2: Requirement gathering and system design</w:t>
      </w:r>
    </w:p>
    <w:p w14:paraId="06BB89D2" w14:textId="77777777" w:rsidR="00472362" w:rsidRPr="00472362" w:rsidRDefault="00472362">
      <w:pPr>
        <w:pStyle w:val="DocumentText"/>
        <w:numPr>
          <w:ilvl w:val="0"/>
          <w:numId w:val="15"/>
        </w:numPr>
        <w:rPr>
          <w:lang w:val="en-IN"/>
        </w:rPr>
      </w:pPr>
      <w:r w:rsidRPr="00472362">
        <w:rPr>
          <w:lang w:val="en-IN"/>
        </w:rPr>
        <w:t>Week 3-4: Backend development (API, database setup)</w:t>
      </w:r>
    </w:p>
    <w:p w14:paraId="63A2FAE1" w14:textId="77777777" w:rsidR="00472362" w:rsidRPr="00472362" w:rsidRDefault="00472362">
      <w:pPr>
        <w:pStyle w:val="DocumentText"/>
        <w:numPr>
          <w:ilvl w:val="0"/>
          <w:numId w:val="15"/>
        </w:numPr>
        <w:rPr>
          <w:lang w:val="en-IN"/>
        </w:rPr>
      </w:pPr>
      <w:r w:rsidRPr="00472362">
        <w:rPr>
          <w:lang w:val="en-IN"/>
        </w:rPr>
        <w:t>Week 5-6: Frontend development (React UI, integration)</w:t>
      </w:r>
    </w:p>
    <w:p w14:paraId="7E7F6F6A" w14:textId="77777777" w:rsidR="00472362" w:rsidRPr="00472362" w:rsidRDefault="00472362">
      <w:pPr>
        <w:pStyle w:val="DocumentText"/>
        <w:numPr>
          <w:ilvl w:val="0"/>
          <w:numId w:val="15"/>
        </w:numPr>
        <w:rPr>
          <w:lang w:val="en-IN"/>
        </w:rPr>
      </w:pPr>
      <w:r w:rsidRPr="00472362">
        <w:rPr>
          <w:lang w:val="en-IN"/>
        </w:rPr>
        <w:t>Week 7: System integration and testing</w:t>
      </w:r>
    </w:p>
    <w:p w14:paraId="79E22200" w14:textId="77777777" w:rsidR="00472362" w:rsidRPr="00472362" w:rsidRDefault="00472362">
      <w:pPr>
        <w:pStyle w:val="DocumentText"/>
        <w:numPr>
          <w:ilvl w:val="0"/>
          <w:numId w:val="15"/>
        </w:numPr>
        <w:rPr>
          <w:lang w:val="en-IN"/>
        </w:rPr>
      </w:pPr>
      <w:r w:rsidRPr="00472362">
        <w:rPr>
          <w:lang w:val="en-IN"/>
        </w:rPr>
        <w:t>Week 8: Documentation and final presentation</w:t>
      </w:r>
    </w:p>
    <w:p w14:paraId="0172B44D" w14:textId="77777777" w:rsidR="00630E6F" w:rsidRDefault="00630E6F" w:rsidP="00B85730">
      <w:pPr>
        <w:pStyle w:val="DocumentText"/>
      </w:pPr>
    </w:p>
    <w:p w14:paraId="287B9ED4" w14:textId="77777777" w:rsidR="00034142" w:rsidRDefault="00034142" w:rsidP="00725BD1">
      <w:pPr>
        <w:pStyle w:val="HeadingsL2"/>
        <w:rPr>
          <w:noProof/>
        </w:rPr>
      </w:pPr>
      <w:bookmarkStart w:id="59" w:name="_Toc69990695"/>
      <w:r>
        <w:rPr>
          <w:noProof/>
        </w:rPr>
        <w:t>Product Backlog, Scrumm cycle, methodology</w:t>
      </w:r>
      <w:bookmarkEnd w:id="59"/>
    </w:p>
    <w:p w14:paraId="2988EEFA" w14:textId="77777777" w:rsidR="00630E6F" w:rsidRPr="00D32481" w:rsidRDefault="00630E6F" w:rsidP="00B85730">
      <w:pPr>
        <w:pStyle w:val="DocumentText"/>
      </w:pPr>
      <w:r w:rsidRPr="00D32481">
        <w:lastRenderedPageBreak/>
        <w:t>{Sample Text Sample Text Sample Text Sample Text Sample Text Sample Text Sample Text Sample Text Sample Text Sample Text Sample Text Sample Text Sample Text Sample Text }</w:t>
      </w:r>
    </w:p>
    <w:p w14:paraId="0544C880" w14:textId="77777777" w:rsidR="00630E6F" w:rsidRPr="00630E6F" w:rsidRDefault="00630E6F" w:rsidP="00B85730">
      <w:pPr>
        <w:pStyle w:val="DocumentText"/>
      </w:pPr>
    </w:p>
    <w:p w14:paraId="3ACC7FE6" w14:textId="77777777" w:rsidR="00034142" w:rsidRDefault="00034142" w:rsidP="00725BD1">
      <w:pPr>
        <w:pStyle w:val="HeadingsL2"/>
        <w:rPr>
          <w:noProof/>
        </w:rPr>
      </w:pPr>
      <w:bookmarkStart w:id="60" w:name="_Toc69990696"/>
      <w:r>
        <w:rPr>
          <w:noProof/>
        </w:rPr>
        <w:t>Requirement Analysis</w:t>
      </w:r>
      <w:bookmarkEnd w:id="60"/>
    </w:p>
    <w:p w14:paraId="52536EE3" w14:textId="77777777" w:rsidR="00630E6F" w:rsidRPr="00D32481" w:rsidRDefault="00630E6F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5D1D1D4" w14:textId="77777777" w:rsidR="00630E6F" w:rsidRPr="00630E6F" w:rsidRDefault="00630E6F" w:rsidP="00B85730">
      <w:pPr>
        <w:pStyle w:val="DocumentText"/>
      </w:pPr>
    </w:p>
    <w:p w14:paraId="3D6BAA47" w14:textId="77777777" w:rsidR="00034142" w:rsidRDefault="00034142" w:rsidP="00630E6F">
      <w:pPr>
        <w:pStyle w:val="HeadingsL3"/>
      </w:pPr>
      <w:bookmarkStart w:id="61" w:name="_Toc69990697"/>
      <w:r>
        <w:t>Requirement collection methods used</w:t>
      </w:r>
      <w:bookmarkEnd w:id="61"/>
    </w:p>
    <w:p w14:paraId="66702DB9" w14:textId="77777777" w:rsidR="00264691" w:rsidRPr="00D32481" w:rsidRDefault="00264691" w:rsidP="00264691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7896FA6E" w14:textId="77777777" w:rsidR="00264691" w:rsidRPr="00264691" w:rsidRDefault="00264691" w:rsidP="00264691">
      <w:pPr>
        <w:pStyle w:val="DocumentText"/>
      </w:pPr>
    </w:p>
    <w:p w14:paraId="53124133" w14:textId="77777777" w:rsidR="00034142" w:rsidRDefault="00034142" w:rsidP="00630E6F">
      <w:pPr>
        <w:pStyle w:val="HeadingsL3"/>
      </w:pPr>
      <w:bookmarkStart w:id="62" w:name="_Toc69990698"/>
      <w:r>
        <w:t>Requirements finalisation process</w:t>
      </w:r>
      <w:bookmarkEnd w:id="62"/>
    </w:p>
    <w:p w14:paraId="7E5C2973" w14:textId="77777777" w:rsidR="00264691" w:rsidRPr="00D32481" w:rsidRDefault="00264691" w:rsidP="00264691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30AF1E82" w14:textId="77777777" w:rsidR="00264691" w:rsidRPr="00264691" w:rsidRDefault="00264691" w:rsidP="00264691">
      <w:pPr>
        <w:pStyle w:val="DocumentText"/>
      </w:pPr>
    </w:p>
    <w:p w14:paraId="49323346" w14:textId="77777777" w:rsidR="00034142" w:rsidRDefault="00034142" w:rsidP="00630E6F">
      <w:pPr>
        <w:pStyle w:val="HeadingsL3"/>
      </w:pPr>
      <w:bookmarkStart w:id="63" w:name="_Toc69990699"/>
      <w:r>
        <w:t>Requirements documentation</w:t>
      </w:r>
      <w:bookmarkEnd w:id="63"/>
    </w:p>
    <w:p w14:paraId="25E5DA4D" w14:textId="77777777" w:rsidR="00264691" w:rsidRPr="00D32481" w:rsidRDefault="00264691" w:rsidP="00264691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7DF47597" w14:textId="77777777" w:rsidR="00264691" w:rsidRPr="00264691" w:rsidRDefault="00264691" w:rsidP="00264691">
      <w:pPr>
        <w:pStyle w:val="DocumentText"/>
      </w:pPr>
    </w:p>
    <w:p w14:paraId="265015D9" w14:textId="77777777" w:rsidR="00034142" w:rsidRDefault="00034142" w:rsidP="00725BD1">
      <w:pPr>
        <w:pStyle w:val="HeadingsL2"/>
        <w:rPr>
          <w:noProof/>
        </w:rPr>
      </w:pPr>
      <w:bookmarkStart w:id="64" w:name="_Toc69990700"/>
      <w:r>
        <w:rPr>
          <w:noProof/>
        </w:rPr>
        <w:t>User Stories</w:t>
      </w:r>
      <w:bookmarkEnd w:id="64"/>
    </w:p>
    <w:p w14:paraId="6962E033" w14:textId="77777777" w:rsidR="00630E6F" w:rsidRPr="00D32481" w:rsidRDefault="00630E6F" w:rsidP="00B85730">
      <w:pPr>
        <w:pStyle w:val="DocumentText"/>
      </w:pPr>
      <w:r w:rsidRPr="00D32481">
        <w:lastRenderedPageBreak/>
        <w:t>{Sample Text Sample Text Sample Text Sample Text Sample Text Sample Text Sample Text Sample Text Sample Text Sample Text Sample Text Sample Text Sample Text Sample Text }</w:t>
      </w:r>
    </w:p>
    <w:p w14:paraId="113FF17A" w14:textId="77777777" w:rsidR="00630E6F" w:rsidRPr="00630E6F" w:rsidRDefault="00630E6F" w:rsidP="00B85730">
      <w:pPr>
        <w:pStyle w:val="DocumentText"/>
      </w:pPr>
    </w:p>
    <w:p w14:paraId="5D1F8CD7" w14:textId="77777777" w:rsidR="00034142" w:rsidRDefault="00034142" w:rsidP="00725BD1">
      <w:pPr>
        <w:pStyle w:val="HeadingsL2"/>
        <w:rPr>
          <w:noProof/>
        </w:rPr>
      </w:pPr>
      <w:bookmarkStart w:id="65" w:name="_Toc69990701"/>
      <w:r>
        <w:rPr>
          <w:noProof/>
        </w:rPr>
        <w:t>Detailed User stories description</w:t>
      </w:r>
      <w:bookmarkEnd w:id="65"/>
    </w:p>
    <w:p w14:paraId="1E6B04CD" w14:textId="77777777" w:rsidR="00630E6F" w:rsidRPr="00D32481" w:rsidRDefault="00630E6F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0AA3E725" w14:textId="77777777" w:rsidR="00630E6F" w:rsidRPr="00630E6F" w:rsidRDefault="00630E6F" w:rsidP="00B85730">
      <w:pPr>
        <w:pStyle w:val="DocumentText"/>
      </w:pPr>
    </w:p>
    <w:p w14:paraId="4CE73289" w14:textId="77777777" w:rsidR="00034142" w:rsidRDefault="00034142" w:rsidP="00725BD1">
      <w:pPr>
        <w:pStyle w:val="HeadingsL2"/>
        <w:rPr>
          <w:noProof/>
        </w:rPr>
      </w:pPr>
      <w:bookmarkStart w:id="66" w:name="_Toc69990702"/>
      <w:r>
        <w:rPr>
          <w:noProof/>
        </w:rPr>
        <w:t>Rquirements Estimation</w:t>
      </w:r>
      <w:bookmarkEnd w:id="66"/>
    </w:p>
    <w:p w14:paraId="5C8A7F2B" w14:textId="77777777" w:rsidR="00630E6F" w:rsidRPr="00D32481" w:rsidRDefault="00630E6F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483D86D0" w14:textId="77777777" w:rsidR="00630E6F" w:rsidRPr="00630E6F" w:rsidRDefault="00630E6F" w:rsidP="00B85730">
      <w:pPr>
        <w:pStyle w:val="DocumentText"/>
      </w:pPr>
    </w:p>
    <w:p w14:paraId="7B69AC81" w14:textId="5A17CC4D" w:rsidR="00034142" w:rsidRPr="00206446" w:rsidRDefault="00034142" w:rsidP="00725BD1">
      <w:pPr>
        <w:pStyle w:val="HeadingsL2"/>
        <w:rPr>
          <w:rFonts w:asciiTheme="minorHAnsi" w:hAnsiTheme="minorHAnsi" w:cstheme="minorHAnsi"/>
          <w:b w:val="0"/>
          <w:noProof/>
          <w:color w:val="auto"/>
          <w:sz w:val="24"/>
          <w:szCs w:val="22"/>
          <w:lang w:val="en-IN"/>
        </w:rPr>
      </w:pPr>
      <w:bookmarkStart w:id="67" w:name="_Toc69990703"/>
      <w:r>
        <w:rPr>
          <w:noProof/>
        </w:rPr>
        <w:t>Effort Estimation Report</w:t>
      </w:r>
      <w:bookmarkEnd w:id="67"/>
      <w:r w:rsidR="00206446">
        <w:rPr>
          <w:noProof/>
        </w:rPr>
        <w:br/>
      </w:r>
      <w:r w:rsidR="00206446">
        <w:rPr>
          <w:rFonts w:asciiTheme="minorHAnsi" w:hAnsiTheme="minorHAnsi" w:cstheme="minorHAnsi"/>
          <w:b w:val="0"/>
          <w:noProof/>
          <w:color w:val="auto"/>
          <w:sz w:val="24"/>
          <w:szCs w:val="22"/>
          <w:lang w:val="en-IN"/>
        </w:rPr>
        <w:t>Total Estimated Effort: 193 hrs</w:t>
      </w:r>
    </w:p>
    <w:p w14:paraId="7ACA0FA9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US-001:</w:t>
      </w:r>
    </w:p>
    <w:p w14:paraId="34C7CCD1" w14:textId="349D1353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 hr</w:t>
      </w:r>
    </w:p>
    <w:p w14:paraId="700942AB" w14:textId="46D968BC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0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2E4F84AC" w14:textId="4C630ED9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3BA1795A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US-002:</w:t>
      </w:r>
    </w:p>
    <w:p w14:paraId="3CB93462" w14:textId="08FB34BE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 hr</w:t>
      </w:r>
    </w:p>
    <w:p w14:paraId="281B6068" w14:textId="46359F30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0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3D4E303A" w14:textId="42111061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7B9CEE9E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US-003:</w:t>
      </w:r>
    </w:p>
    <w:p w14:paraId="4E7B2386" w14:textId="28230B7B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 hr</w:t>
      </w:r>
    </w:p>
    <w:p w14:paraId="650EBCE5" w14:textId="3B66A0EA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0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3A48842C" w14:textId="39B770DA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7B93C12F" w14:textId="0971B3F3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lastRenderedPageBreak/>
        <w:t>User story US-004:</w:t>
      </w:r>
    </w:p>
    <w:p w14:paraId="6E671E76" w14:textId="637C38D6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 hr</w:t>
      </w:r>
    </w:p>
    <w:p w14:paraId="050879F3" w14:textId="4BC6A95C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0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313B141A" w14:textId="275713CB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</w:t>
      </w:r>
      <w:r w:rsidRPr="00206446">
        <w:rPr>
          <w:rFonts w:asciiTheme="minorHAnsi" w:hAnsiTheme="minorHAnsi" w:cstheme="minorHAnsi"/>
          <w:noProof/>
          <w:lang w:val="en-IN"/>
        </w:rPr>
        <w:t>.5</w:t>
      </w:r>
      <w:r w:rsidRPr="00206446">
        <w:rPr>
          <w:rFonts w:asciiTheme="minorHAnsi" w:hAnsiTheme="minorHAnsi" w:cstheme="minorHAnsi"/>
          <w:noProof/>
          <w:lang w:val="en-IN"/>
        </w:rPr>
        <w:t xml:space="preserve"> hrs</w:t>
      </w:r>
    </w:p>
    <w:p w14:paraId="427F0575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US-005:</w:t>
      </w:r>
    </w:p>
    <w:p w14:paraId="1E013571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5 hrs</w:t>
      </w:r>
    </w:p>
    <w:p w14:paraId="2F6C0505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5E0969E8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7 hrs</w:t>
      </w:r>
    </w:p>
    <w:p w14:paraId="2A30C1FF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US-006:</w:t>
      </w:r>
    </w:p>
    <w:p w14:paraId="2B8F2FE0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3 hrs</w:t>
      </w:r>
    </w:p>
    <w:p w14:paraId="2F2C6EDB" w14:textId="2F9D4AB3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1 hr</w:t>
      </w:r>
    </w:p>
    <w:p w14:paraId="56A5902A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4 hrs</w:t>
      </w:r>
    </w:p>
    <w:p w14:paraId="28987579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US-007:</w:t>
      </w:r>
    </w:p>
    <w:p w14:paraId="7BDF711B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2 hrs</w:t>
      </w:r>
    </w:p>
    <w:p w14:paraId="460303F5" w14:textId="40479084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1 hr</w:t>
      </w:r>
    </w:p>
    <w:p w14:paraId="7CBB9E40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3 hrs</w:t>
      </w:r>
    </w:p>
    <w:p w14:paraId="44B2EBB2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US-008:</w:t>
      </w:r>
    </w:p>
    <w:p w14:paraId="1F08DB9D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15 hrs</w:t>
      </w:r>
    </w:p>
    <w:p w14:paraId="31DDE89B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4 hrs</w:t>
      </w:r>
    </w:p>
    <w:p w14:paraId="29316298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19 hrs</w:t>
      </w:r>
    </w:p>
    <w:p w14:paraId="66A0245A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US-009:</w:t>
      </w:r>
    </w:p>
    <w:p w14:paraId="289F874F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16 hrs</w:t>
      </w:r>
    </w:p>
    <w:p w14:paraId="0B16A9C9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5 hrs</w:t>
      </w:r>
    </w:p>
    <w:p w14:paraId="7F7C2D74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21 hrs</w:t>
      </w:r>
    </w:p>
    <w:p w14:paraId="59E8A623" w14:textId="77777777" w:rsidR="00206446" w:rsidRPr="00206446" w:rsidRDefault="0020644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US-010:</w:t>
      </w:r>
    </w:p>
    <w:p w14:paraId="4D3A753D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8 hrs</w:t>
      </w:r>
    </w:p>
    <w:p w14:paraId="56B08DE9" w14:textId="77777777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11CDC610" w14:textId="109B4815" w:rsidR="00206446" w:rsidRPr="00206446" w:rsidRDefault="0020644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10 hrs</w:t>
      </w:r>
    </w:p>
    <w:p w14:paraId="31D126D3" w14:textId="77777777" w:rsidR="00206446" w:rsidRDefault="00206446" w:rsidP="00206446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7267F7F2" w14:textId="77777777" w:rsidR="00206446" w:rsidRDefault="00206446" w:rsidP="00206446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2DE7941E" w14:textId="30290C7F" w:rsidR="00206446" w:rsidRPr="00206446" w:rsidRDefault="0020644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lastRenderedPageBreak/>
        <w:t>User story US-011:</w:t>
      </w:r>
    </w:p>
    <w:p w14:paraId="282A0EF4" w14:textId="77777777" w:rsidR="00206446" w:rsidRPr="00206446" w:rsidRDefault="002064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12 hrs</w:t>
      </w:r>
    </w:p>
    <w:p w14:paraId="708C6820" w14:textId="77777777" w:rsidR="00206446" w:rsidRPr="00206446" w:rsidRDefault="002064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3 hrs</w:t>
      </w:r>
    </w:p>
    <w:p w14:paraId="55838A63" w14:textId="77777777" w:rsidR="00206446" w:rsidRPr="00206446" w:rsidRDefault="0020644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15 hrs</w:t>
      </w:r>
    </w:p>
    <w:p w14:paraId="3260CE0F" w14:textId="77777777" w:rsidR="00206446" w:rsidRPr="00206446" w:rsidRDefault="0020644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US-012:</w:t>
      </w:r>
    </w:p>
    <w:p w14:paraId="46CDE3F9" w14:textId="77777777" w:rsidR="00206446" w:rsidRPr="00206446" w:rsidRDefault="0020644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5 hrs</w:t>
      </w:r>
    </w:p>
    <w:p w14:paraId="63AFAF15" w14:textId="283388DB" w:rsidR="00206446" w:rsidRPr="00206446" w:rsidRDefault="0020644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1 hr</w:t>
      </w:r>
    </w:p>
    <w:p w14:paraId="65DC9A7C" w14:textId="77777777" w:rsidR="00206446" w:rsidRPr="00206446" w:rsidRDefault="0020644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6 hrs</w:t>
      </w:r>
    </w:p>
    <w:p w14:paraId="5B1F696D" w14:textId="77777777" w:rsidR="00206446" w:rsidRPr="00206446" w:rsidRDefault="0020644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US-013:</w:t>
      </w:r>
    </w:p>
    <w:p w14:paraId="5F1C6764" w14:textId="77777777" w:rsidR="00206446" w:rsidRPr="00206446" w:rsidRDefault="0020644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7 hrs</w:t>
      </w:r>
    </w:p>
    <w:p w14:paraId="5FB75DA3" w14:textId="77777777" w:rsidR="00206446" w:rsidRPr="00206446" w:rsidRDefault="0020644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18902F27" w14:textId="77777777" w:rsidR="00206446" w:rsidRPr="00206446" w:rsidRDefault="0020644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9 hrs</w:t>
      </w:r>
    </w:p>
    <w:p w14:paraId="6E6DA516" w14:textId="77777777" w:rsidR="00206446" w:rsidRPr="00206446" w:rsidRDefault="0020644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US-014:</w:t>
      </w:r>
    </w:p>
    <w:p w14:paraId="7F63267D" w14:textId="77777777" w:rsidR="00206446" w:rsidRPr="00206446" w:rsidRDefault="0020644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4 hrs</w:t>
      </w:r>
    </w:p>
    <w:p w14:paraId="19C88006" w14:textId="199FF2D5" w:rsidR="00206446" w:rsidRPr="00206446" w:rsidRDefault="0020644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1 hr</w:t>
      </w:r>
    </w:p>
    <w:p w14:paraId="3BE42E56" w14:textId="77777777" w:rsidR="00206446" w:rsidRPr="00206446" w:rsidRDefault="0020644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5 hrs</w:t>
      </w:r>
    </w:p>
    <w:p w14:paraId="3BD27002" w14:textId="77777777" w:rsidR="00206446" w:rsidRPr="00206446" w:rsidRDefault="0020644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US-015:</w:t>
      </w:r>
    </w:p>
    <w:p w14:paraId="131FE39B" w14:textId="77777777" w:rsidR="00206446" w:rsidRPr="00206446" w:rsidRDefault="0020644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10 hrs</w:t>
      </w:r>
    </w:p>
    <w:p w14:paraId="496B73D8" w14:textId="77777777" w:rsidR="00206446" w:rsidRPr="00206446" w:rsidRDefault="0020644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3 hrs</w:t>
      </w:r>
    </w:p>
    <w:p w14:paraId="3A480AB3" w14:textId="77777777" w:rsidR="00206446" w:rsidRPr="00206446" w:rsidRDefault="0020644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13 hrs</w:t>
      </w:r>
    </w:p>
    <w:p w14:paraId="78CF37B6" w14:textId="77777777" w:rsidR="00206446" w:rsidRPr="00206446" w:rsidRDefault="0020644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US-016:</w:t>
      </w:r>
    </w:p>
    <w:p w14:paraId="40993448" w14:textId="77777777" w:rsidR="00206446" w:rsidRPr="00206446" w:rsidRDefault="0020644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8 hrs</w:t>
      </w:r>
    </w:p>
    <w:p w14:paraId="50778F0A" w14:textId="77777777" w:rsidR="00206446" w:rsidRPr="00206446" w:rsidRDefault="0020644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15B74728" w14:textId="77777777" w:rsidR="00206446" w:rsidRPr="00206446" w:rsidRDefault="0020644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10 hrs</w:t>
      </w:r>
    </w:p>
    <w:p w14:paraId="333178D0" w14:textId="77777777" w:rsidR="00206446" w:rsidRPr="00206446" w:rsidRDefault="0020644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US-017:</w:t>
      </w:r>
    </w:p>
    <w:p w14:paraId="0BF48EA5" w14:textId="77777777" w:rsidR="00206446" w:rsidRPr="00206446" w:rsidRDefault="0020644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6 hrs</w:t>
      </w:r>
    </w:p>
    <w:p w14:paraId="40110391" w14:textId="77777777" w:rsidR="00206446" w:rsidRPr="00206446" w:rsidRDefault="0020644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67C2B148" w14:textId="77777777" w:rsidR="00206446" w:rsidRDefault="0020644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8 hrs</w:t>
      </w:r>
    </w:p>
    <w:p w14:paraId="5175C95B" w14:textId="77777777" w:rsidR="00B74F90" w:rsidRDefault="00B74F90" w:rsidP="00B74F90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440D869D" w14:textId="77777777" w:rsidR="00B74F90" w:rsidRPr="00206446" w:rsidRDefault="00B74F90" w:rsidP="00B74F90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33180EAB" w14:textId="77777777" w:rsidR="00206446" w:rsidRPr="00206446" w:rsidRDefault="0020644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lastRenderedPageBreak/>
        <w:t>User story US-018:</w:t>
      </w:r>
    </w:p>
    <w:p w14:paraId="3CF78519" w14:textId="77777777" w:rsidR="00206446" w:rsidRPr="00206446" w:rsidRDefault="0020644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9 hrs</w:t>
      </w:r>
    </w:p>
    <w:p w14:paraId="7EB9D4CA" w14:textId="77777777" w:rsidR="00206446" w:rsidRPr="00206446" w:rsidRDefault="0020644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3A2538E0" w14:textId="77777777" w:rsidR="00206446" w:rsidRPr="00206446" w:rsidRDefault="0020644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11 hrs</w:t>
      </w:r>
    </w:p>
    <w:p w14:paraId="4103CE01" w14:textId="77777777" w:rsidR="00206446" w:rsidRPr="00206446" w:rsidRDefault="0020644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US-019:</w:t>
      </w:r>
    </w:p>
    <w:p w14:paraId="4A02D407" w14:textId="77777777" w:rsidR="00206446" w:rsidRPr="00206446" w:rsidRDefault="0020644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7 hrs</w:t>
      </w:r>
    </w:p>
    <w:p w14:paraId="698CFE50" w14:textId="77777777" w:rsidR="00206446" w:rsidRPr="00206446" w:rsidRDefault="0020644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610520DF" w14:textId="77777777" w:rsidR="00206446" w:rsidRPr="00206446" w:rsidRDefault="0020644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9 hrs</w:t>
      </w:r>
    </w:p>
    <w:p w14:paraId="1CCAF4BD" w14:textId="77777777" w:rsidR="00206446" w:rsidRPr="00206446" w:rsidRDefault="0020644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US-020:</w:t>
      </w:r>
    </w:p>
    <w:p w14:paraId="311BB574" w14:textId="77777777" w:rsidR="00206446" w:rsidRPr="00206446" w:rsidRDefault="0020644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9 hrs</w:t>
      </w:r>
    </w:p>
    <w:p w14:paraId="0F0CDEDD" w14:textId="77777777" w:rsidR="00206446" w:rsidRPr="00206446" w:rsidRDefault="0020644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3 hrs</w:t>
      </w:r>
    </w:p>
    <w:p w14:paraId="7BCE6ED7" w14:textId="77777777" w:rsidR="00206446" w:rsidRPr="00206446" w:rsidRDefault="0020644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12 hrs</w:t>
      </w:r>
    </w:p>
    <w:p w14:paraId="397F34E7" w14:textId="77777777" w:rsidR="00206446" w:rsidRPr="00206446" w:rsidRDefault="002064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US-021:</w:t>
      </w:r>
    </w:p>
    <w:p w14:paraId="601D5310" w14:textId="77777777" w:rsidR="00206446" w:rsidRPr="00206446" w:rsidRDefault="0020644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11 hrs</w:t>
      </w:r>
    </w:p>
    <w:p w14:paraId="60088226" w14:textId="77777777" w:rsidR="00206446" w:rsidRPr="00206446" w:rsidRDefault="0020644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3 hrs</w:t>
      </w:r>
    </w:p>
    <w:p w14:paraId="4175D6E1" w14:textId="77777777" w:rsidR="00206446" w:rsidRPr="00206446" w:rsidRDefault="0020644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14 hrs</w:t>
      </w:r>
    </w:p>
    <w:p w14:paraId="60C13EDE" w14:textId="77777777" w:rsidR="00206446" w:rsidRPr="00206446" w:rsidRDefault="0020644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US-022:</w:t>
      </w:r>
    </w:p>
    <w:p w14:paraId="7095AF46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7 hrs</w:t>
      </w:r>
    </w:p>
    <w:p w14:paraId="39720E76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67A18C6C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9 hrs</w:t>
      </w:r>
    </w:p>
    <w:p w14:paraId="3B94F6FB" w14:textId="77777777" w:rsidR="00206446" w:rsidRPr="00206446" w:rsidRDefault="00206446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US-023:</w:t>
      </w:r>
    </w:p>
    <w:p w14:paraId="5CD3DCAA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5 hrs</w:t>
      </w:r>
    </w:p>
    <w:p w14:paraId="46C54BA9" w14:textId="5C160B3B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1 hr</w:t>
      </w:r>
    </w:p>
    <w:p w14:paraId="19F46D6F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6 hrs</w:t>
      </w:r>
    </w:p>
    <w:p w14:paraId="51170966" w14:textId="77777777" w:rsidR="00206446" w:rsidRPr="00206446" w:rsidRDefault="00206446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User story US-024:</w:t>
      </w:r>
    </w:p>
    <w:p w14:paraId="7BD0723B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6 hrs</w:t>
      </w:r>
    </w:p>
    <w:p w14:paraId="06BB3C05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57FA4596" w14:textId="77777777" w:rsid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8 hrs</w:t>
      </w:r>
    </w:p>
    <w:p w14:paraId="43FA847C" w14:textId="77777777" w:rsidR="00B74F90" w:rsidRDefault="00B74F90" w:rsidP="00B74F90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6E8C5636" w14:textId="77777777" w:rsidR="00B74F90" w:rsidRPr="00206446" w:rsidRDefault="00B74F90" w:rsidP="00B74F90">
      <w:p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</w:p>
    <w:p w14:paraId="374C670E" w14:textId="77777777" w:rsidR="00206446" w:rsidRPr="00206446" w:rsidRDefault="0020644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lastRenderedPageBreak/>
        <w:t>User story US-025:</w:t>
      </w:r>
    </w:p>
    <w:p w14:paraId="091A5C94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Dev Time: 8 hrs</w:t>
      </w:r>
    </w:p>
    <w:p w14:paraId="535E6119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Est QA Time: 2 hrs</w:t>
      </w:r>
    </w:p>
    <w:p w14:paraId="66BFD2EC" w14:textId="77777777" w:rsidR="00206446" w:rsidRPr="00206446" w:rsidRDefault="002064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Theme="minorHAnsi" w:hAnsiTheme="minorHAnsi" w:cstheme="minorHAnsi"/>
          <w:noProof/>
          <w:lang w:val="en-IN"/>
        </w:rPr>
      </w:pPr>
      <w:r w:rsidRPr="00206446">
        <w:rPr>
          <w:rFonts w:asciiTheme="minorHAnsi" w:hAnsiTheme="minorHAnsi" w:cstheme="minorHAnsi"/>
          <w:noProof/>
          <w:lang w:val="en-IN"/>
        </w:rPr>
        <w:t>Total Est Time: 10 hrs</w:t>
      </w:r>
    </w:p>
    <w:p w14:paraId="00D065F5" w14:textId="77777777" w:rsidR="00034142" w:rsidRDefault="00034142" w:rsidP="00B85730">
      <w:pPr>
        <w:pStyle w:val="DocumentText"/>
      </w:pPr>
    </w:p>
    <w:p w14:paraId="55E421B3" w14:textId="77777777" w:rsidR="004C7250" w:rsidRDefault="004C7250">
      <w:pPr>
        <w:spacing w:after="160" w:line="259" w:lineRule="auto"/>
        <w:rPr>
          <w:rFonts w:asciiTheme="majorHAnsi" w:hAnsiTheme="majorHAnsi"/>
          <w:b/>
          <w:noProof/>
          <w:sz w:val="36"/>
        </w:rPr>
      </w:pPr>
      <w:r>
        <w:rPr>
          <w:noProof/>
        </w:rPr>
        <w:br w:type="page"/>
      </w:r>
    </w:p>
    <w:p w14:paraId="2BEDA4A0" w14:textId="77777777" w:rsidR="00034142" w:rsidRDefault="00034142" w:rsidP="00034142">
      <w:pPr>
        <w:pStyle w:val="HeadingL1"/>
        <w:rPr>
          <w:noProof/>
        </w:rPr>
      </w:pPr>
      <w:bookmarkStart w:id="68" w:name="_Toc69990704"/>
      <w:r>
        <w:rPr>
          <w:noProof/>
        </w:rPr>
        <w:lastRenderedPageBreak/>
        <w:t>Design</w:t>
      </w:r>
      <w:bookmarkEnd w:id="68"/>
    </w:p>
    <w:p w14:paraId="56D14FD6" w14:textId="77777777" w:rsidR="00DD2306" w:rsidRPr="00D32481" w:rsidRDefault="00DD2306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36F0AA0C" w14:textId="77777777" w:rsidR="00DD2306" w:rsidRDefault="00DD2306" w:rsidP="00B85730">
      <w:pPr>
        <w:pStyle w:val="DocumentText"/>
      </w:pPr>
    </w:p>
    <w:p w14:paraId="49B85803" w14:textId="77777777" w:rsidR="00034142" w:rsidRDefault="00034142" w:rsidP="00DD2306">
      <w:pPr>
        <w:pStyle w:val="HeadingsL2"/>
        <w:rPr>
          <w:noProof/>
        </w:rPr>
      </w:pPr>
      <w:bookmarkStart w:id="69" w:name="_Toc69990705"/>
      <w:r>
        <w:rPr>
          <w:noProof/>
        </w:rPr>
        <w:t>Software Development Methodology</w:t>
      </w:r>
      <w:bookmarkEnd w:id="69"/>
    </w:p>
    <w:p w14:paraId="40155A22" w14:textId="77777777" w:rsidR="00D35B0D" w:rsidRDefault="00D35B0D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0E2FAB89" w14:textId="77777777" w:rsidR="00D35B0D" w:rsidRPr="00D32481" w:rsidRDefault="00D35B0D" w:rsidP="00B85730">
      <w:pPr>
        <w:pStyle w:val="DocumentText"/>
      </w:pPr>
    </w:p>
    <w:p w14:paraId="55D470CC" w14:textId="77777777" w:rsidR="00D35B0D" w:rsidRDefault="00D35B0D" w:rsidP="00D35B0D">
      <w:pPr>
        <w:pStyle w:val="HeadingsL2"/>
        <w:rPr>
          <w:noProof/>
        </w:rPr>
      </w:pPr>
      <w:bookmarkStart w:id="70" w:name="_Toc69990706"/>
      <w:r>
        <w:rPr>
          <w:noProof/>
        </w:rPr>
        <w:t>Peer review process</w:t>
      </w:r>
      <w:bookmarkEnd w:id="70"/>
    </w:p>
    <w:p w14:paraId="51F82DA1" w14:textId="77777777" w:rsidR="00D35B0D" w:rsidRPr="00D32481" w:rsidRDefault="00D35B0D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38FB6C6E" w14:textId="77777777" w:rsidR="00D35B0D" w:rsidRPr="00D35B0D" w:rsidRDefault="00D35B0D" w:rsidP="00B85730">
      <w:pPr>
        <w:pStyle w:val="DocumentText"/>
      </w:pPr>
    </w:p>
    <w:p w14:paraId="207B83DE" w14:textId="77777777" w:rsidR="00D35B0D" w:rsidRDefault="00D35B0D" w:rsidP="00D35B0D">
      <w:pPr>
        <w:pStyle w:val="HeadingsL3"/>
      </w:pPr>
      <w:bookmarkStart w:id="71" w:name="_Toc69990707"/>
      <w:r>
        <w:t>Collaboration Methodology</w:t>
      </w:r>
      <w:bookmarkEnd w:id="71"/>
    </w:p>
    <w:p w14:paraId="3D7E8F33" w14:textId="77777777" w:rsidR="00D35B0D" w:rsidRDefault="00D35B0D" w:rsidP="00D35B0D">
      <w:pPr>
        <w:pStyle w:val="HeadingsL2"/>
        <w:rPr>
          <w:noProof/>
        </w:rPr>
      </w:pPr>
    </w:p>
    <w:p w14:paraId="3B48702B" w14:textId="77777777" w:rsidR="00D35B0D" w:rsidRPr="00D35B0D" w:rsidRDefault="00D35B0D" w:rsidP="00B85730">
      <w:pPr>
        <w:pStyle w:val="DocumentText"/>
      </w:pPr>
    </w:p>
    <w:p w14:paraId="6503F6E3" w14:textId="77777777" w:rsidR="00034142" w:rsidRDefault="00034142" w:rsidP="00DD2306">
      <w:pPr>
        <w:pStyle w:val="HeadingsL2"/>
        <w:rPr>
          <w:noProof/>
        </w:rPr>
      </w:pPr>
      <w:bookmarkStart w:id="72" w:name="_Toc69990708"/>
      <w:r>
        <w:rPr>
          <w:noProof/>
        </w:rPr>
        <w:t>Coding Guidelines</w:t>
      </w:r>
      <w:bookmarkEnd w:id="72"/>
    </w:p>
    <w:p w14:paraId="6423576D" w14:textId="77777777" w:rsidR="00D35B0D" w:rsidRPr="00D32481" w:rsidRDefault="00D35B0D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3ADDDF31" w14:textId="77777777" w:rsidR="00D35B0D" w:rsidRPr="00D35B0D" w:rsidRDefault="00D35B0D" w:rsidP="00B85730">
      <w:pPr>
        <w:pStyle w:val="DocumentText"/>
      </w:pPr>
    </w:p>
    <w:p w14:paraId="6CC83889" w14:textId="77777777" w:rsidR="00034142" w:rsidRDefault="00034142" w:rsidP="00DD2306">
      <w:pPr>
        <w:pStyle w:val="HeadingsL2"/>
        <w:rPr>
          <w:noProof/>
        </w:rPr>
      </w:pPr>
      <w:bookmarkStart w:id="73" w:name="_Toc69990709"/>
      <w:r>
        <w:rPr>
          <w:noProof/>
        </w:rPr>
        <w:t>Source Code Repository</w:t>
      </w:r>
      <w:bookmarkEnd w:id="73"/>
    </w:p>
    <w:bookmarkStart w:id="74" w:name="_Toc69990710"/>
    <w:p w14:paraId="387B2E7C" w14:textId="5D524D80" w:rsidR="00E92C94" w:rsidRPr="00E92C94" w:rsidRDefault="00E92C94" w:rsidP="00DD2306">
      <w:pPr>
        <w:pStyle w:val="HeadingsL2"/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</w:pPr>
      <w:r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  <w:fldChar w:fldCharType="begin"/>
      </w:r>
      <w:r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  <w:instrText>HYPERLINK "https://github.com/Abhishek-Rajopadhye/internship-parking-project"</w:instrText>
      </w:r>
      <w:r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</w:r>
      <w:r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  <w:fldChar w:fldCharType="separate"/>
      </w:r>
      <w:r w:rsidRPr="00E92C94">
        <w:rPr>
          <w:rStyle w:val="Hyperlink"/>
          <w:rFonts w:asciiTheme="minorHAnsi" w:hAnsiTheme="minorHAnsi" w:cstheme="minorHAnsi"/>
          <w:b w:val="0"/>
          <w:noProof/>
          <w:sz w:val="24"/>
          <w:szCs w:val="22"/>
        </w:rPr>
        <w:t>https://github.com/Abhishek-Rajopadhye/internship-parking-project</w:t>
      </w:r>
      <w:r>
        <w:rPr>
          <w:rFonts w:asciiTheme="minorHAnsi" w:hAnsiTheme="minorHAnsi" w:cstheme="minorHAnsi"/>
          <w:b w:val="0"/>
          <w:noProof/>
          <w:color w:val="auto"/>
          <w:sz w:val="24"/>
          <w:szCs w:val="22"/>
        </w:rPr>
        <w:fldChar w:fldCharType="end"/>
      </w:r>
    </w:p>
    <w:p w14:paraId="3ABD9418" w14:textId="77777777" w:rsidR="00E92C94" w:rsidRDefault="00E92C94" w:rsidP="00DD2306">
      <w:pPr>
        <w:pStyle w:val="HeadingsL2"/>
        <w:rPr>
          <w:noProof/>
        </w:rPr>
      </w:pPr>
    </w:p>
    <w:p w14:paraId="63A32C6B" w14:textId="77777777" w:rsidR="00E92C94" w:rsidRDefault="00E92C94" w:rsidP="00DD2306">
      <w:pPr>
        <w:pStyle w:val="HeadingsL2"/>
        <w:rPr>
          <w:noProof/>
        </w:rPr>
      </w:pPr>
    </w:p>
    <w:p w14:paraId="1DE86D17" w14:textId="15E74087" w:rsidR="00034142" w:rsidRDefault="00034142" w:rsidP="00DD2306">
      <w:pPr>
        <w:pStyle w:val="HeadingsL2"/>
        <w:rPr>
          <w:noProof/>
        </w:rPr>
      </w:pPr>
      <w:r>
        <w:rPr>
          <w:noProof/>
        </w:rPr>
        <w:lastRenderedPageBreak/>
        <w:t>Technical stack details</w:t>
      </w:r>
      <w:bookmarkEnd w:id="74"/>
    </w:p>
    <w:p w14:paraId="4038EFE1" w14:textId="1BEBF3C3" w:rsidR="00D35B0D" w:rsidRDefault="00E92C94">
      <w:pPr>
        <w:pStyle w:val="DocumentText"/>
        <w:numPr>
          <w:ilvl w:val="0"/>
          <w:numId w:val="6"/>
        </w:numPr>
      </w:pPr>
      <w:r>
        <w:t>Frontend:</w:t>
      </w:r>
    </w:p>
    <w:p w14:paraId="3FEF116A" w14:textId="63199D90" w:rsidR="00E92C94" w:rsidRDefault="00E92C94">
      <w:pPr>
        <w:pStyle w:val="DocumentText"/>
        <w:numPr>
          <w:ilvl w:val="1"/>
          <w:numId w:val="6"/>
        </w:numPr>
      </w:pPr>
      <w:r>
        <w:t>Vite + NodeJS</w:t>
      </w:r>
    </w:p>
    <w:p w14:paraId="1FF5C5BA" w14:textId="3B1556F7" w:rsidR="00E92C94" w:rsidRDefault="00E92C94">
      <w:pPr>
        <w:pStyle w:val="DocumentText"/>
        <w:numPr>
          <w:ilvl w:val="1"/>
          <w:numId w:val="6"/>
        </w:numPr>
      </w:pPr>
      <w:r>
        <w:t>ReactJS + React Router + Material UI</w:t>
      </w:r>
    </w:p>
    <w:p w14:paraId="30B4A28C" w14:textId="113D5079" w:rsidR="00E92C94" w:rsidRDefault="00E92C94">
      <w:pPr>
        <w:pStyle w:val="DocumentText"/>
        <w:numPr>
          <w:ilvl w:val="0"/>
          <w:numId w:val="6"/>
        </w:numPr>
      </w:pPr>
      <w:r>
        <w:t>Backend:</w:t>
      </w:r>
    </w:p>
    <w:p w14:paraId="089268F0" w14:textId="16A0F042" w:rsidR="00E92C94" w:rsidRDefault="00E92C94">
      <w:pPr>
        <w:pStyle w:val="DocumentText"/>
        <w:numPr>
          <w:ilvl w:val="1"/>
          <w:numId w:val="6"/>
        </w:numPr>
      </w:pPr>
      <w:r>
        <w:t>FastAPI</w:t>
      </w:r>
    </w:p>
    <w:p w14:paraId="72A29ACD" w14:textId="18899F7B" w:rsidR="00E92C94" w:rsidRDefault="00E92C94">
      <w:pPr>
        <w:pStyle w:val="DocumentText"/>
        <w:numPr>
          <w:ilvl w:val="1"/>
          <w:numId w:val="6"/>
        </w:numPr>
      </w:pPr>
      <w:r>
        <w:t>SQLAlchemy</w:t>
      </w:r>
    </w:p>
    <w:p w14:paraId="16BC2697" w14:textId="2492F802" w:rsidR="00E92C94" w:rsidRDefault="00E92C94">
      <w:pPr>
        <w:pStyle w:val="DocumentText"/>
        <w:numPr>
          <w:ilvl w:val="1"/>
          <w:numId w:val="6"/>
        </w:numPr>
      </w:pPr>
      <w:r>
        <w:t>OAuth</w:t>
      </w:r>
    </w:p>
    <w:p w14:paraId="10A03C31" w14:textId="35412311" w:rsidR="00E92C94" w:rsidRDefault="00E92C94">
      <w:pPr>
        <w:pStyle w:val="DocumentText"/>
        <w:numPr>
          <w:ilvl w:val="0"/>
          <w:numId w:val="6"/>
        </w:numPr>
      </w:pPr>
      <w:r>
        <w:t>Database:</w:t>
      </w:r>
    </w:p>
    <w:p w14:paraId="1508B737" w14:textId="271F5973" w:rsidR="00E92C94" w:rsidRDefault="00E92C94">
      <w:pPr>
        <w:pStyle w:val="DocumentText"/>
        <w:numPr>
          <w:ilvl w:val="1"/>
          <w:numId w:val="6"/>
        </w:numPr>
      </w:pPr>
      <w:r>
        <w:t>PostgreSQL</w:t>
      </w:r>
    </w:p>
    <w:p w14:paraId="764927C5" w14:textId="77777777" w:rsidR="00E92C94" w:rsidRPr="00D35B0D" w:rsidRDefault="00E92C94" w:rsidP="00E92C94">
      <w:pPr>
        <w:pStyle w:val="DocumentText"/>
        <w:ind w:left="0"/>
      </w:pPr>
    </w:p>
    <w:p w14:paraId="1A4D8B94" w14:textId="4CF1B691" w:rsidR="0049722E" w:rsidRPr="0049722E" w:rsidRDefault="004C7250" w:rsidP="0049722E">
      <w:pPr>
        <w:pStyle w:val="HeadingsL2"/>
        <w:rPr>
          <w:noProof/>
        </w:rPr>
      </w:pPr>
      <w:bookmarkStart w:id="75" w:name="_Toc69990712"/>
      <w:r>
        <w:rPr>
          <w:noProof/>
        </w:rPr>
        <w:t>Database Design</w:t>
      </w:r>
      <w:bookmarkEnd w:id="75"/>
      <w:r w:rsidR="0049722E">
        <w:rPr>
          <w:noProof/>
        </w:rPr>
        <w:t>:</w:t>
      </w:r>
    </w:p>
    <w:p w14:paraId="2CD04B1B" w14:textId="35FB28AB" w:rsidR="0049722E" w:rsidRDefault="0049722E">
      <w:pPr>
        <w:pStyle w:val="DocumentText"/>
        <w:numPr>
          <w:ilvl w:val="0"/>
          <w:numId w:val="5"/>
        </w:numPr>
      </w:pPr>
      <w:r>
        <w:t>Users Table:</w:t>
      </w:r>
    </w:p>
    <w:p w14:paraId="0ABA67D6" w14:textId="77777777" w:rsidR="0049722E" w:rsidRDefault="0049722E" w:rsidP="0049722E">
      <w:pPr>
        <w:pStyle w:val="DocumentText"/>
      </w:pPr>
      <w:r>
        <w:t xml:space="preserve">    userId (INT, Primary Key)</w:t>
      </w:r>
    </w:p>
    <w:p w14:paraId="2C2E3CA8" w14:textId="77777777" w:rsidR="0049722E" w:rsidRDefault="0049722E" w:rsidP="0049722E">
      <w:pPr>
        <w:pStyle w:val="DocumentText"/>
      </w:pPr>
      <w:r>
        <w:t xml:space="preserve">    name (VARCHAR, NOT NULL)</w:t>
      </w:r>
    </w:p>
    <w:p w14:paraId="04D9D08D" w14:textId="77777777" w:rsidR="0049722E" w:rsidRDefault="0049722E" w:rsidP="0049722E">
      <w:pPr>
        <w:pStyle w:val="DocumentText"/>
      </w:pPr>
      <w:r>
        <w:t xml:space="preserve">    email (VARCHAR, NOT NULL, UNIQUE)</w:t>
      </w:r>
    </w:p>
    <w:p w14:paraId="33226AB2" w14:textId="77777777" w:rsidR="0049722E" w:rsidRDefault="0049722E" w:rsidP="0049722E">
      <w:pPr>
        <w:pStyle w:val="DocumentText"/>
      </w:pPr>
      <w:r>
        <w:t xml:space="preserve">    password (VARCHAR, NOT NULL)</w:t>
      </w:r>
    </w:p>
    <w:p w14:paraId="4A63EE5A" w14:textId="77777777" w:rsidR="0049722E" w:rsidRDefault="0049722E" w:rsidP="0049722E">
      <w:pPr>
        <w:pStyle w:val="DocumentText"/>
      </w:pPr>
      <w:r>
        <w:t xml:space="preserve">    contact (VARCHAR, NOT NULL)</w:t>
      </w:r>
    </w:p>
    <w:p w14:paraId="7C10A98B" w14:textId="77777777" w:rsidR="0049722E" w:rsidRDefault="0049722E" w:rsidP="0049722E">
      <w:pPr>
        <w:pStyle w:val="DocumentText"/>
      </w:pPr>
      <w:r>
        <w:t xml:space="preserve">    profileImage (BLOB or VARCHAR for image path)</w:t>
      </w:r>
    </w:p>
    <w:p w14:paraId="7AC58B3B" w14:textId="692F0C24" w:rsidR="0049722E" w:rsidRDefault="0049722E">
      <w:pPr>
        <w:pStyle w:val="DocumentText"/>
        <w:numPr>
          <w:ilvl w:val="0"/>
          <w:numId w:val="5"/>
        </w:numPr>
      </w:pPr>
      <w:r>
        <w:t>Booking Table:</w:t>
      </w:r>
    </w:p>
    <w:p w14:paraId="077B5A16" w14:textId="77777777" w:rsidR="0049722E" w:rsidRDefault="0049722E" w:rsidP="0049722E">
      <w:pPr>
        <w:pStyle w:val="DocumentText"/>
      </w:pPr>
      <w:r>
        <w:t xml:space="preserve">    bookId (INT, Primary Key)</w:t>
      </w:r>
    </w:p>
    <w:p w14:paraId="223BC4A7" w14:textId="77777777" w:rsidR="0049722E" w:rsidRDefault="0049722E" w:rsidP="0049722E">
      <w:pPr>
        <w:pStyle w:val="DocumentText"/>
      </w:pPr>
      <w:r>
        <w:t xml:space="preserve">    userId (INT, Foreign Key referencing Users.userId)</w:t>
      </w:r>
    </w:p>
    <w:p w14:paraId="69F3F928" w14:textId="77777777" w:rsidR="0049722E" w:rsidRDefault="0049722E" w:rsidP="0049722E">
      <w:pPr>
        <w:pStyle w:val="DocumentText"/>
      </w:pPr>
      <w:r>
        <w:t xml:space="preserve">    startTime (DATETIME, NOT NULL)</w:t>
      </w:r>
    </w:p>
    <w:p w14:paraId="4FAA601A" w14:textId="77777777" w:rsidR="0049722E" w:rsidRDefault="0049722E" w:rsidP="0049722E">
      <w:pPr>
        <w:pStyle w:val="DocumentText"/>
      </w:pPr>
      <w:r>
        <w:t xml:space="preserve">    endTime (DATETIME, NOT NULL)</w:t>
      </w:r>
    </w:p>
    <w:p w14:paraId="5635A6DA" w14:textId="77777777" w:rsidR="0049722E" w:rsidRDefault="0049722E" w:rsidP="0049722E">
      <w:pPr>
        <w:pStyle w:val="DocumentText"/>
      </w:pPr>
      <w:r>
        <w:t xml:space="preserve">    noOfSlots (INT, NOT NULL)</w:t>
      </w:r>
    </w:p>
    <w:p w14:paraId="634ED821" w14:textId="77777777" w:rsidR="0049722E" w:rsidRDefault="0049722E" w:rsidP="0049722E">
      <w:pPr>
        <w:pStyle w:val="DocumentText"/>
      </w:pPr>
      <w:r>
        <w:t xml:space="preserve">    status (ENUM('cancel', 'confirm', 'active', 'completed'), NOT NULL)</w:t>
      </w:r>
    </w:p>
    <w:p w14:paraId="6BF10481" w14:textId="6FF5AB52" w:rsidR="0049722E" w:rsidRDefault="0049722E" w:rsidP="0049722E">
      <w:pPr>
        <w:pStyle w:val="DocumentText"/>
      </w:pPr>
      <w:r>
        <w:t xml:space="preserve">    spotId (INT, Foreign Key referencing ParkingSpot.spotId)</w:t>
      </w:r>
    </w:p>
    <w:p w14:paraId="6AF06D23" w14:textId="58B539FB" w:rsidR="0049722E" w:rsidRDefault="0049722E">
      <w:pPr>
        <w:pStyle w:val="DocumentText"/>
        <w:numPr>
          <w:ilvl w:val="0"/>
          <w:numId w:val="5"/>
        </w:numPr>
      </w:pPr>
      <w:r>
        <w:lastRenderedPageBreak/>
        <w:t>Payment Table:</w:t>
      </w:r>
    </w:p>
    <w:p w14:paraId="2497B5FA" w14:textId="77777777" w:rsidR="0049722E" w:rsidRDefault="0049722E" w:rsidP="0049722E">
      <w:pPr>
        <w:pStyle w:val="DocumentText"/>
      </w:pPr>
      <w:r>
        <w:t xml:space="preserve">    paymentId (INT, Primary Key)</w:t>
      </w:r>
    </w:p>
    <w:p w14:paraId="6B2CFEC6" w14:textId="77777777" w:rsidR="0049722E" w:rsidRDefault="0049722E" w:rsidP="0049722E">
      <w:pPr>
        <w:pStyle w:val="DocumentText"/>
      </w:pPr>
      <w:r>
        <w:t xml:space="preserve">    spotId (INT, Foreign Key referencing ParkingSpot.spotId)</w:t>
      </w:r>
    </w:p>
    <w:p w14:paraId="3836F2A8" w14:textId="77777777" w:rsidR="0049722E" w:rsidRDefault="0049722E" w:rsidP="0049722E">
      <w:pPr>
        <w:pStyle w:val="DocumentText"/>
      </w:pPr>
      <w:r>
        <w:t xml:space="preserve">    userId (INT, Foreign Key referencing Users.userId)</w:t>
      </w:r>
    </w:p>
    <w:p w14:paraId="2F07F345" w14:textId="77777777" w:rsidR="0049722E" w:rsidRDefault="0049722E" w:rsidP="0049722E">
      <w:pPr>
        <w:pStyle w:val="DocumentText"/>
      </w:pPr>
      <w:r>
        <w:t xml:space="preserve">    razorpayOrderId (VARCHAR, NOT NULL)</w:t>
      </w:r>
    </w:p>
    <w:p w14:paraId="5F0C688B" w14:textId="77777777" w:rsidR="0049722E" w:rsidRDefault="0049722E" w:rsidP="0049722E">
      <w:pPr>
        <w:pStyle w:val="DocumentText"/>
      </w:pPr>
      <w:r>
        <w:t xml:space="preserve">    razorpayPaymentId (VARCHAR)</w:t>
      </w:r>
    </w:p>
    <w:p w14:paraId="7A138B76" w14:textId="77777777" w:rsidR="0049722E" w:rsidRDefault="0049722E" w:rsidP="0049722E">
      <w:pPr>
        <w:pStyle w:val="DocumentText"/>
      </w:pPr>
      <w:r>
        <w:t xml:space="preserve">    razorpaySignature (VARCHAR)</w:t>
      </w:r>
    </w:p>
    <w:p w14:paraId="5ADA2E71" w14:textId="77777777" w:rsidR="0049722E" w:rsidRDefault="0049722E" w:rsidP="0049722E">
      <w:pPr>
        <w:pStyle w:val="DocumentText"/>
      </w:pPr>
      <w:r>
        <w:t xml:space="preserve">    amount (INT, NOT NULL)</w:t>
      </w:r>
    </w:p>
    <w:p w14:paraId="7F349990" w14:textId="77777777" w:rsidR="0049722E" w:rsidRDefault="0049722E" w:rsidP="0049722E">
      <w:pPr>
        <w:pStyle w:val="DocumentText"/>
      </w:pPr>
      <w:r>
        <w:t xml:space="preserve">    status (ENUM('error', 'success'), NOT NULL)</w:t>
      </w:r>
    </w:p>
    <w:p w14:paraId="1FF41476" w14:textId="77777777" w:rsidR="0049722E" w:rsidRDefault="0049722E" w:rsidP="0049722E">
      <w:pPr>
        <w:pStyle w:val="DocumentText"/>
      </w:pPr>
      <w:r>
        <w:t xml:space="preserve">    paymentDate (DATETIME, NOT NULL)</w:t>
      </w:r>
    </w:p>
    <w:p w14:paraId="71C1C31D" w14:textId="77777777" w:rsidR="0049722E" w:rsidRDefault="0049722E" w:rsidP="0049722E">
      <w:pPr>
        <w:pStyle w:val="DocumentText"/>
      </w:pPr>
    </w:p>
    <w:p w14:paraId="5BF5F621" w14:textId="2CDB2248" w:rsidR="0049722E" w:rsidRDefault="0049722E">
      <w:pPr>
        <w:pStyle w:val="DocumentText"/>
        <w:numPr>
          <w:ilvl w:val="0"/>
          <w:numId w:val="5"/>
        </w:numPr>
      </w:pPr>
      <w:r>
        <w:t>ParkingSpot Table:</w:t>
      </w:r>
    </w:p>
    <w:p w14:paraId="05F048ED" w14:textId="77777777" w:rsidR="0049722E" w:rsidRDefault="0049722E" w:rsidP="0049722E">
      <w:pPr>
        <w:pStyle w:val="DocumentText"/>
      </w:pPr>
      <w:r>
        <w:t xml:space="preserve">    spotId (INT, Primary Key)</w:t>
      </w:r>
    </w:p>
    <w:p w14:paraId="6E2A6604" w14:textId="77777777" w:rsidR="0049722E" w:rsidRDefault="0049722E" w:rsidP="0049722E">
      <w:pPr>
        <w:pStyle w:val="DocumentText"/>
      </w:pPr>
      <w:r>
        <w:t xml:space="preserve">    ownerId (INT, Foreign Key referencing Users.userId)</w:t>
      </w:r>
    </w:p>
    <w:p w14:paraId="6B9890F3" w14:textId="77777777" w:rsidR="0049722E" w:rsidRDefault="0049722E" w:rsidP="0049722E">
      <w:pPr>
        <w:pStyle w:val="DocumentText"/>
      </w:pPr>
      <w:r>
        <w:t xml:space="preserve">    address (VARCHAR)</w:t>
      </w:r>
    </w:p>
    <w:p w14:paraId="56FDB0E3" w14:textId="77777777" w:rsidR="0049722E" w:rsidRDefault="0049722E" w:rsidP="0049722E">
      <w:pPr>
        <w:pStyle w:val="DocumentText"/>
      </w:pPr>
      <w:r>
        <w:t xml:space="preserve">    latitude (FLOAT, NOT NULL)</w:t>
      </w:r>
    </w:p>
    <w:p w14:paraId="5D77E2FC" w14:textId="77777777" w:rsidR="0049722E" w:rsidRDefault="0049722E" w:rsidP="0049722E">
      <w:pPr>
        <w:pStyle w:val="DocumentText"/>
      </w:pPr>
      <w:r>
        <w:t xml:space="preserve">    longitude (FLOAT, NOT NULL)</w:t>
      </w:r>
    </w:p>
    <w:p w14:paraId="5B4BB450" w14:textId="77777777" w:rsidR="0049722E" w:rsidRDefault="0049722E" w:rsidP="0049722E">
      <w:pPr>
        <w:pStyle w:val="DocumentText"/>
      </w:pPr>
      <w:r>
        <w:t xml:space="preserve">    hourlyRate (INT, NOT NULL)</w:t>
      </w:r>
    </w:p>
    <w:p w14:paraId="025147F1" w14:textId="77777777" w:rsidR="0049722E" w:rsidRDefault="0049722E" w:rsidP="0049722E">
      <w:pPr>
        <w:pStyle w:val="DocumentText"/>
      </w:pPr>
      <w:r>
        <w:t xml:space="preserve">    noOfSlots (INT, NOT NULL)</w:t>
      </w:r>
    </w:p>
    <w:p w14:paraId="0341AB17" w14:textId="77777777" w:rsidR="0049722E" w:rsidRDefault="0049722E" w:rsidP="0049722E">
      <w:pPr>
        <w:pStyle w:val="DocumentText"/>
      </w:pPr>
      <w:r>
        <w:t xml:space="preserve">    availableSlot (INT, NOT NULL)</w:t>
      </w:r>
    </w:p>
    <w:p w14:paraId="094D503A" w14:textId="77777777" w:rsidR="0049722E" w:rsidRDefault="0049722E" w:rsidP="0049722E">
      <w:pPr>
        <w:pStyle w:val="DocumentText"/>
      </w:pPr>
      <w:r>
        <w:t xml:space="preserve">    openTime (DATETIME, NOT NULL)</w:t>
      </w:r>
    </w:p>
    <w:p w14:paraId="760B7463" w14:textId="77777777" w:rsidR="0049722E" w:rsidRDefault="0049722E" w:rsidP="0049722E">
      <w:pPr>
        <w:pStyle w:val="DocumentText"/>
      </w:pPr>
      <w:r>
        <w:t xml:space="preserve">    closeTime (DATETIME, NOT NULL)</w:t>
      </w:r>
    </w:p>
    <w:p w14:paraId="307D02CE" w14:textId="77777777" w:rsidR="0049722E" w:rsidRDefault="0049722E" w:rsidP="0049722E">
      <w:pPr>
        <w:pStyle w:val="DocumentText"/>
      </w:pPr>
      <w:r>
        <w:t xml:space="preserve">    description (VARCHAR)</w:t>
      </w:r>
    </w:p>
    <w:p w14:paraId="46E15E72" w14:textId="77777777" w:rsidR="0049722E" w:rsidRDefault="0049722E" w:rsidP="0049722E">
      <w:pPr>
        <w:pStyle w:val="DocumentText"/>
      </w:pPr>
      <w:r>
        <w:t xml:space="preserve">    availableDays (VARCHAR or JSON array, NOT NULL - e.g., "Mon,Tue,Wed")</w:t>
      </w:r>
    </w:p>
    <w:p w14:paraId="4EF10B70" w14:textId="77777777" w:rsidR="0049722E" w:rsidRDefault="0049722E" w:rsidP="0049722E">
      <w:pPr>
        <w:pStyle w:val="DocumentText"/>
      </w:pPr>
      <w:r>
        <w:t xml:space="preserve">    image (BLOB or VARCHAR for image path)</w:t>
      </w:r>
    </w:p>
    <w:p w14:paraId="1050A13B" w14:textId="77777777" w:rsidR="0049722E" w:rsidRDefault="0049722E" w:rsidP="0049722E">
      <w:pPr>
        <w:pStyle w:val="DocumentText"/>
      </w:pPr>
    </w:p>
    <w:p w14:paraId="4E20EAFD" w14:textId="77777777" w:rsidR="0049722E" w:rsidRDefault="0049722E" w:rsidP="0049722E">
      <w:pPr>
        <w:pStyle w:val="DocumentText"/>
      </w:pPr>
    </w:p>
    <w:p w14:paraId="1A03634F" w14:textId="0AFB3214" w:rsidR="0049722E" w:rsidRDefault="0049722E">
      <w:pPr>
        <w:pStyle w:val="DocumentText"/>
        <w:numPr>
          <w:ilvl w:val="0"/>
          <w:numId w:val="5"/>
        </w:numPr>
      </w:pPr>
      <w:r>
        <w:lastRenderedPageBreak/>
        <w:t>Rating Table:</w:t>
      </w:r>
    </w:p>
    <w:p w14:paraId="0F059A6E" w14:textId="77777777" w:rsidR="0049722E" w:rsidRDefault="0049722E" w:rsidP="0049722E">
      <w:pPr>
        <w:pStyle w:val="DocumentText"/>
      </w:pPr>
      <w:r>
        <w:t xml:space="preserve">    ratingId (INT, Primary Key)</w:t>
      </w:r>
    </w:p>
    <w:p w14:paraId="65022FCD" w14:textId="77777777" w:rsidR="0049722E" w:rsidRDefault="0049722E" w:rsidP="0049722E">
      <w:pPr>
        <w:pStyle w:val="DocumentText"/>
      </w:pPr>
      <w:r>
        <w:t xml:space="preserve">    spotId (INT, Foreign Key referencing ParkingSpot.spotId)</w:t>
      </w:r>
    </w:p>
    <w:p w14:paraId="1FF0C690" w14:textId="77777777" w:rsidR="0049722E" w:rsidRDefault="0049722E" w:rsidP="0049722E">
      <w:pPr>
        <w:pStyle w:val="DocumentText"/>
      </w:pPr>
      <w:r>
        <w:t xml:space="preserve">    userId (INT, Foreign Key referencing Users.userId)</w:t>
      </w:r>
    </w:p>
    <w:p w14:paraId="72FE4E5D" w14:textId="77777777" w:rsidR="0049722E" w:rsidRDefault="0049722E" w:rsidP="0049722E">
      <w:pPr>
        <w:pStyle w:val="DocumentText"/>
      </w:pPr>
      <w:r>
        <w:t xml:space="preserve">    ratingScore (INT, NOT NULL)</w:t>
      </w:r>
    </w:p>
    <w:p w14:paraId="21112DA3" w14:textId="77777777" w:rsidR="0049722E" w:rsidRDefault="0049722E" w:rsidP="0049722E">
      <w:pPr>
        <w:pStyle w:val="DocumentText"/>
      </w:pPr>
      <w:r>
        <w:t xml:space="preserve">    description (VARCHAR)</w:t>
      </w:r>
    </w:p>
    <w:p w14:paraId="2B1096C4" w14:textId="77777777" w:rsidR="0049722E" w:rsidRDefault="0049722E" w:rsidP="0049722E">
      <w:pPr>
        <w:pStyle w:val="DocumentText"/>
      </w:pPr>
      <w:r>
        <w:t xml:space="preserve">    ratingDate (DATETIME, NOT NULL)</w:t>
      </w:r>
    </w:p>
    <w:p w14:paraId="36749ACC" w14:textId="77777777" w:rsidR="0049722E" w:rsidRDefault="0049722E" w:rsidP="0049722E">
      <w:pPr>
        <w:pStyle w:val="DocumentText"/>
      </w:pPr>
      <w:r>
        <w:t xml:space="preserve">    image (BLOB or VARCHAR for image path)</w:t>
      </w:r>
    </w:p>
    <w:p w14:paraId="251E72BC" w14:textId="61BCD53F" w:rsidR="0049722E" w:rsidRDefault="0049722E" w:rsidP="0049722E">
      <w:pPr>
        <w:pStyle w:val="DocumentText"/>
      </w:pPr>
      <w:r>
        <w:t xml:space="preserve">    ownerResponse (VARCHAR)</w:t>
      </w:r>
    </w:p>
    <w:p w14:paraId="5656C6FC" w14:textId="77777777" w:rsidR="0049722E" w:rsidRDefault="0049722E" w:rsidP="0049722E">
      <w:pPr>
        <w:pStyle w:val="DocumentText"/>
        <w:ind w:left="0"/>
      </w:pPr>
    </w:p>
    <w:p w14:paraId="05FB9C13" w14:textId="77777777" w:rsidR="0049722E" w:rsidRDefault="0049722E" w:rsidP="0049722E">
      <w:pPr>
        <w:pStyle w:val="DocumentText"/>
        <w:ind w:left="0"/>
        <w:rPr>
          <w:b/>
          <w:bCs/>
        </w:rPr>
      </w:pPr>
      <w:r w:rsidRPr="0049722E">
        <w:rPr>
          <w:b/>
          <w:bCs/>
        </w:rPr>
        <w:t>Explanation of Data Types and Constraints:</w:t>
      </w:r>
    </w:p>
    <w:p w14:paraId="241FB803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INT: Integer numbers.</w:t>
      </w:r>
    </w:p>
    <w:p w14:paraId="05CB5D23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VARCHAR: Variable-length character strings.</w:t>
      </w:r>
    </w:p>
    <w:p w14:paraId="6C841314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DATETIME: Date and time values.</w:t>
      </w:r>
    </w:p>
    <w:p w14:paraId="7D7B0CB4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FLOAT: Floating-point numbers (for latitude and longitude).</w:t>
      </w:r>
    </w:p>
    <w:p w14:paraId="20A43AF2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BLOB: Binary Large Object (for storing images directly in the database). Alternatively, you can store image paths as VARCHAR.</w:t>
      </w:r>
    </w:p>
    <w:p w14:paraId="695917CD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ENUM: A data type that allows you to define a list of possible values.</w:t>
      </w:r>
    </w:p>
    <w:p w14:paraId="5B4D8421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Primary Key (PK): Uniquely identifies each record in a table.</w:t>
      </w:r>
    </w:p>
    <w:p w14:paraId="791C10D2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Foreign Key (FK): Establishes a relationship between tables by referencing the primary key of another table.</w:t>
      </w:r>
    </w:p>
    <w:p w14:paraId="544E7045" w14:textId="77777777" w:rsid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NOT NULL: Ensures that a column cannot have a null value.</w:t>
      </w:r>
    </w:p>
    <w:p w14:paraId="3CFBC20E" w14:textId="14427350" w:rsidR="00D35B0D" w:rsidRPr="0049722E" w:rsidRDefault="0049722E">
      <w:pPr>
        <w:pStyle w:val="DocumentText"/>
        <w:numPr>
          <w:ilvl w:val="1"/>
          <w:numId w:val="5"/>
        </w:numPr>
        <w:rPr>
          <w:b/>
          <w:bCs/>
        </w:rPr>
      </w:pPr>
      <w:r>
        <w:t>UNIQUE: Ensures that all values in a column are different.</w:t>
      </w:r>
    </w:p>
    <w:p w14:paraId="452E47CC" w14:textId="77777777" w:rsidR="0049722E" w:rsidRDefault="0049722E" w:rsidP="00DD2306">
      <w:pPr>
        <w:pStyle w:val="HeadingsL2"/>
        <w:rPr>
          <w:noProof/>
        </w:rPr>
      </w:pPr>
      <w:bookmarkStart w:id="76" w:name="_Toc69990713"/>
    </w:p>
    <w:p w14:paraId="5E8EB17C" w14:textId="77777777" w:rsidR="0049722E" w:rsidRDefault="0049722E" w:rsidP="00DD2306">
      <w:pPr>
        <w:pStyle w:val="HeadingsL2"/>
        <w:rPr>
          <w:noProof/>
        </w:rPr>
      </w:pPr>
    </w:p>
    <w:p w14:paraId="48BD2171" w14:textId="77777777" w:rsidR="0049722E" w:rsidRDefault="0049722E" w:rsidP="00DD2306">
      <w:pPr>
        <w:pStyle w:val="HeadingsL2"/>
        <w:rPr>
          <w:noProof/>
        </w:rPr>
      </w:pPr>
    </w:p>
    <w:p w14:paraId="3F80B6FF" w14:textId="77777777" w:rsidR="0049722E" w:rsidRDefault="0049722E" w:rsidP="00DD2306">
      <w:pPr>
        <w:pStyle w:val="HeadingsL2"/>
        <w:rPr>
          <w:noProof/>
        </w:rPr>
      </w:pPr>
    </w:p>
    <w:p w14:paraId="215055C6" w14:textId="51768432" w:rsidR="004C7250" w:rsidRDefault="0049722E" w:rsidP="00DD2306">
      <w:pPr>
        <w:pStyle w:val="HeadingsL2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83FD32" wp14:editId="5328FCEC">
            <wp:simplePos x="0" y="0"/>
            <wp:positionH relativeFrom="margin">
              <wp:posOffset>0</wp:posOffset>
            </wp:positionH>
            <wp:positionV relativeFrom="paragraph">
              <wp:posOffset>469900</wp:posOffset>
            </wp:positionV>
            <wp:extent cx="5481320" cy="4723765"/>
            <wp:effectExtent l="0" t="0" r="5080" b="635"/>
            <wp:wrapTopAndBottom/>
            <wp:docPr id="105146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64538" name="Picture 10514645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0291">
        <w:rPr>
          <w:noProof/>
        </w:rPr>
        <w:t>ER Diagram</w:t>
      </w:r>
      <w:bookmarkEnd w:id="76"/>
    </w:p>
    <w:p w14:paraId="293A3BBE" w14:textId="50D77077" w:rsidR="0069645E" w:rsidRPr="0069645E" w:rsidRDefault="0069645E" w:rsidP="00B85730">
      <w:pPr>
        <w:pStyle w:val="DocumentText"/>
      </w:pPr>
    </w:p>
    <w:p w14:paraId="3A12B593" w14:textId="0D26B904" w:rsidR="00A20291" w:rsidRDefault="00A20291" w:rsidP="00DD2306">
      <w:pPr>
        <w:pStyle w:val="HeadingsL2"/>
        <w:rPr>
          <w:noProof/>
        </w:rPr>
      </w:pPr>
      <w:bookmarkStart w:id="77" w:name="_Toc69990714"/>
      <w:r>
        <w:rPr>
          <w:noProof/>
        </w:rPr>
        <w:t>Flowcharts</w:t>
      </w:r>
      <w:bookmarkEnd w:id="77"/>
    </w:p>
    <w:p w14:paraId="17761654" w14:textId="2A280DF5" w:rsidR="0069645E" w:rsidRPr="0069645E" w:rsidRDefault="0069645E" w:rsidP="00B85730">
      <w:pPr>
        <w:pStyle w:val="DocumentText"/>
      </w:pPr>
    </w:p>
    <w:p w14:paraId="28434BBD" w14:textId="29AA37F3" w:rsidR="00491B4A" w:rsidRDefault="00491B4A" w:rsidP="00DD2306">
      <w:pPr>
        <w:pStyle w:val="HeadingsL2"/>
        <w:rPr>
          <w:noProof/>
        </w:rPr>
      </w:pPr>
      <w:bookmarkStart w:id="78" w:name="_Toc69990715"/>
      <w:r>
        <w:rPr>
          <w:noProof/>
        </w:rPr>
        <w:t>Component Diagram</w:t>
      </w:r>
      <w:bookmarkEnd w:id="78"/>
    </w:p>
    <w:p w14:paraId="551147D6" w14:textId="569D97CA" w:rsidR="0069645E" w:rsidRPr="0069645E" w:rsidRDefault="0069645E" w:rsidP="00B85730">
      <w:pPr>
        <w:pStyle w:val="DocumentText"/>
      </w:pPr>
    </w:p>
    <w:p w14:paraId="12FDBDB4" w14:textId="6CD1D96C" w:rsidR="00A20291" w:rsidRDefault="00A20291" w:rsidP="00DD2306">
      <w:pPr>
        <w:pStyle w:val="HeadingsL2"/>
        <w:rPr>
          <w:noProof/>
        </w:rPr>
      </w:pPr>
      <w:bookmarkStart w:id="79" w:name="_Toc69990716"/>
      <w:r>
        <w:rPr>
          <w:noProof/>
        </w:rPr>
        <w:t>Sequence diagrams</w:t>
      </w:r>
      <w:bookmarkEnd w:id="79"/>
    </w:p>
    <w:p w14:paraId="1D21347A" w14:textId="4AC5BFE1" w:rsidR="0069645E" w:rsidRPr="0069645E" w:rsidRDefault="0069645E" w:rsidP="00B85730">
      <w:pPr>
        <w:pStyle w:val="DocumentText"/>
      </w:pPr>
    </w:p>
    <w:p w14:paraId="1DE6F7C7" w14:textId="1F5F030A" w:rsidR="00A20112" w:rsidRDefault="00272DB7" w:rsidP="00DD2306">
      <w:pPr>
        <w:pStyle w:val="HeadingsL2"/>
        <w:rPr>
          <w:noProof/>
        </w:rPr>
      </w:pPr>
      <w:bookmarkStart w:id="80" w:name="_Toc69990717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F07F8BE" wp14:editId="0B046377">
            <wp:simplePos x="0" y="0"/>
            <wp:positionH relativeFrom="margin">
              <wp:align>left</wp:align>
            </wp:positionH>
            <wp:positionV relativeFrom="paragraph">
              <wp:posOffset>464820</wp:posOffset>
            </wp:positionV>
            <wp:extent cx="5786755" cy="3253740"/>
            <wp:effectExtent l="0" t="0" r="4445" b="3810"/>
            <wp:wrapTopAndBottom/>
            <wp:docPr id="20621850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5036" name="Picture 20621850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732" cy="3260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112">
        <w:rPr>
          <w:noProof/>
        </w:rPr>
        <w:t>Wireframes</w:t>
      </w:r>
      <w:bookmarkEnd w:id="80"/>
    </w:p>
    <w:p w14:paraId="60CF0E6C" w14:textId="71037632" w:rsidR="00FF653B" w:rsidRDefault="00FF653B" w:rsidP="00B85730">
      <w:pPr>
        <w:pStyle w:val="DocumentText"/>
      </w:pPr>
      <w:bookmarkStart w:id="81" w:name="_Toc481570859"/>
      <w:bookmarkStart w:id="82" w:name="_Toc481570873"/>
      <w:bookmarkStart w:id="83" w:name="_Toc516572166"/>
      <w:bookmarkStart w:id="84" w:name="_Toc520717063"/>
    </w:p>
    <w:p w14:paraId="0C954A8A" w14:textId="3899F872" w:rsidR="00272DB7" w:rsidRDefault="00272DB7" w:rsidP="00272DB7">
      <w:pPr>
        <w:pStyle w:val="FigureCaptionStyleBlock"/>
        <w:jc w:val="center"/>
      </w:pPr>
      <w:r>
        <w:drawing>
          <wp:anchor distT="0" distB="0" distL="114300" distR="114300" simplePos="0" relativeHeight="251660288" behindDoc="0" locked="0" layoutInCell="1" allowOverlap="1" wp14:anchorId="552C373E" wp14:editId="05DCF307">
            <wp:simplePos x="0" y="0"/>
            <wp:positionH relativeFrom="margin">
              <wp:align>left</wp:align>
            </wp:positionH>
            <wp:positionV relativeFrom="paragraph">
              <wp:posOffset>527050</wp:posOffset>
            </wp:positionV>
            <wp:extent cx="5821680" cy="3272790"/>
            <wp:effectExtent l="0" t="0" r="7620" b="3810"/>
            <wp:wrapTopAndBottom/>
            <wp:docPr id="4976976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97617" name="Picture 4976976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Fig 4.2 Login Screen</w:t>
      </w:r>
    </w:p>
    <w:p w14:paraId="3EBB56CF" w14:textId="3F644EEB" w:rsidR="00272DB7" w:rsidRDefault="00272DB7" w:rsidP="00272DB7">
      <w:pPr>
        <w:pStyle w:val="FigureCaptionStyleBlock"/>
        <w:jc w:val="center"/>
      </w:pPr>
      <w:r>
        <w:t>Fig 4.3 Home Screen</w:t>
      </w:r>
    </w:p>
    <w:p w14:paraId="40BCA97B" w14:textId="20BE9C24" w:rsidR="00AB2924" w:rsidRDefault="00272DB7" w:rsidP="00AB2924">
      <w:pPr>
        <w:pStyle w:val="FigureCaptionStyleBlock"/>
        <w:jc w:val="center"/>
      </w:pPr>
      <w:r>
        <w:lastRenderedPageBreak/>
        <w:drawing>
          <wp:anchor distT="0" distB="0" distL="114300" distR="114300" simplePos="0" relativeHeight="251661312" behindDoc="0" locked="0" layoutInCell="1" allowOverlap="1" wp14:anchorId="49492F5A" wp14:editId="19997298">
            <wp:simplePos x="0" y="0"/>
            <wp:positionH relativeFrom="margin">
              <wp:align>left</wp:align>
            </wp:positionH>
            <wp:positionV relativeFrom="paragraph">
              <wp:posOffset>3575685</wp:posOffset>
            </wp:positionV>
            <wp:extent cx="5582920" cy="3138805"/>
            <wp:effectExtent l="0" t="0" r="0" b="4445"/>
            <wp:wrapTopAndBottom/>
            <wp:docPr id="20658638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63877" name="Picture 20658638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3360" behindDoc="0" locked="0" layoutInCell="1" allowOverlap="1" wp14:anchorId="60433A99" wp14:editId="0D6C7B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82920" cy="3139440"/>
            <wp:effectExtent l="0" t="0" r="0" b="3810"/>
            <wp:wrapTopAndBottom/>
            <wp:docPr id="13508594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59417" name="Picture 13508594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fig. 4.4 Home screen </w:t>
      </w:r>
      <w:r w:rsidR="00AB2924">
        <w:t xml:space="preserve">- </w:t>
      </w:r>
      <w:r>
        <w:t>search location</w:t>
      </w:r>
    </w:p>
    <w:p w14:paraId="6126337A" w14:textId="30C8BC17" w:rsidR="00272DB7" w:rsidRPr="00272DB7" w:rsidRDefault="00272DB7" w:rsidP="00272DB7">
      <w:pPr>
        <w:pStyle w:val="FigureCaptionStyleBlock"/>
        <w:jc w:val="center"/>
      </w:pPr>
      <w:r>
        <w:t>fig 4.5 navigation menu</w:t>
      </w:r>
    </w:p>
    <w:p w14:paraId="1ED96A03" w14:textId="77777777" w:rsidR="00272DB7" w:rsidRPr="00272DB7" w:rsidRDefault="00272DB7" w:rsidP="00272DB7"/>
    <w:p w14:paraId="36695E7E" w14:textId="77777777" w:rsidR="00272DB7" w:rsidRPr="00272DB7" w:rsidRDefault="00272DB7" w:rsidP="00272DB7"/>
    <w:p w14:paraId="4F99C0B3" w14:textId="77777777" w:rsidR="00272DB7" w:rsidRPr="00272DB7" w:rsidRDefault="00272DB7" w:rsidP="00272DB7"/>
    <w:p w14:paraId="52CB5A2B" w14:textId="6E0C05E3" w:rsidR="00272DB7" w:rsidRDefault="00272DB7" w:rsidP="00272DB7">
      <w:pPr>
        <w:pStyle w:val="FigureCaptionStyleBlock"/>
        <w:jc w:val="center"/>
      </w:pPr>
      <w:r>
        <w:lastRenderedPageBreak/>
        <w:drawing>
          <wp:anchor distT="0" distB="0" distL="114300" distR="114300" simplePos="0" relativeHeight="251665408" behindDoc="0" locked="0" layoutInCell="1" allowOverlap="1" wp14:anchorId="52A7DF14" wp14:editId="249472F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9450" cy="3237865"/>
            <wp:effectExtent l="0" t="0" r="0" b="635"/>
            <wp:wrapTopAndBottom/>
            <wp:docPr id="15626325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32589" name="Picture 15626325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fig 4.6 detailed pin screen</w:t>
      </w:r>
    </w:p>
    <w:p w14:paraId="128AEEA0" w14:textId="1F6DA2C4" w:rsidR="00272DB7" w:rsidRDefault="00272DB7" w:rsidP="00272DB7">
      <w:pPr>
        <w:pStyle w:val="FigureCaptionStyleBlock"/>
        <w:jc w:val="center"/>
      </w:pPr>
      <w:r>
        <w:drawing>
          <wp:inline distT="0" distB="0" distL="0" distR="0" wp14:anchorId="4C0A0601" wp14:editId="3C788025">
            <wp:extent cx="5427980" cy="3051810"/>
            <wp:effectExtent l="0" t="0" r="1270" b="0"/>
            <wp:docPr id="1387573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73340" name="Picture 13875733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6729" w14:textId="3CD03D17" w:rsidR="00272DB7" w:rsidRDefault="00272DB7" w:rsidP="00272DB7">
      <w:pPr>
        <w:pStyle w:val="FigureCaptionStyleBlock"/>
        <w:jc w:val="center"/>
      </w:pPr>
      <w:r>
        <w:t>fig 4.7 add spot</w:t>
      </w:r>
    </w:p>
    <w:p w14:paraId="58F6862C" w14:textId="2C98E41F" w:rsidR="00272DB7" w:rsidRDefault="00272DB7" w:rsidP="00272DB7">
      <w:pPr>
        <w:pStyle w:val="FigureCaptionStyleBlock"/>
        <w:jc w:val="center"/>
      </w:pPr>
      <w:r>
        <w:lastRenderedPageBreak/>
        <w:drawing>
          <wp:inline distT="0" distB="0" distL="0" distR="0" wp14:anchorId="00744AA3" wp14:editId="3F57267E">
            <wp:extent cx="5427980" cy="3051810"/>
            <wp:effectExtent l="0" t="0" r="1270" b="0"/>
            <wp:docPr id="14062541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4145" name="Picture 14062541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06FA" w14:textId="215950F8" w:rsidR="00AB2924" w:rsidRDefault="00AB2924" w:rsidP="00272DB7">
      <w:pPr>
        <w:pStyle w:val="FigureCaptionStyleBlock"/>
        <w:jc w:val="center"/>
      </w:pPr>
      <w:r>
        <w:t>fig 4.8 edit spot</w:t>
      </w:r>
    </w:p>
    <w:p w14:paraId="353D492F" w14:textId="644B7576" w:rsidR="00AB2924" w:rsidRDefault="00AB2924" w:rsidP="00272DB7">
      <w:pPr>
        <w:pStyle w:val="FigureCaptionStyleBlock"/>
        <w:jc w:val="center"/>
      </w:pPr>
      <w:r>
        <w:drawing>
          <wp:inline distT="0" distB="0" distL="0" distR="0" wp14:anchorId="3DE60A4E" wp14:editId="656D6642">
            <wp:extent cx="5427980" cy="3051810"/>
            <wp:effectExtent l="0" t="0" r="1270" b="0"/>
            <wp:docPr id="158819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9238" name="Picture 15881992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C4F" w14:textId="413E0182" w:rsidR="00AB2924" w:rsidRDefault="00AB2924" w:rsidP="00272DB7">
      <w:pPr>
        <w:pStyle w:val="FigureCaptionStyleBlock"/>
        <w:jc w:val="center"/>
      </w:pPr>
      <w:r>
        <w:t>fig 4.9 book spot</w:t>
      </w:r>
    </w:p>
    <w:p w14:paraId="011490A5" w14:textId="7F07C723" w:rsidR="00AB2924" w:rsidRDefault="00AB2924" w:rsidP="00272DB7">
      <w:pPr>
        <w:pStyle w:val="FigureCaptionStyleBlock"/>
        <w:jc w:val="center"/>
      </w:pPr>
      <w:r>
        <w:lastRenderedPageBreak/>
        <w:drawing>
          <wp:inline distT="0" distB="0" distL="0" distR="0" wp14:anchorId="686F8F4B" wp14:editId="3E51DBE3">
            <wp:extent cx="5427980" cy="3051810"/>
            <wp:effectExtent l="0" t="0" r="1270" b="0"/>
            <wp:docPr id="7297201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20170" name="Picture 7297201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DC01" w14:textId="42640809" w:rsidR="00AB2924" w:rsidRDefault="00AB2924" w:rsidP="00272DB7">
      <w:pPr>
        <w:pStyle w:val="FigureCaptionStyleBlock"/>
        <w:jc w:val="center"/>
      </w:pPr>
      <w:r>
        <w:t>fig 4.10 my spots</w:t>
      </w:r>
    </w:p>
    <w:p w14:paraId="7EC1E162" w14:textId="1596EE86" w:rsidR="00AB2924" w:rsidRDefault="00AB2924" w:rsidP="00272DB7">
      <w:pPr>
        <w:pStyle w:val="FigureCaptionStyleBlock"/>
        <w:jc w:val="center"/>
      </w:pPr>
      <w:r>
        <w:drawing>
          <wp:inline distT="0" distB="0" distL="0" distR="0" wp14:anchorId="5A494772" wp14:editId="13D06F7D">
            <wp:extent cx="5427980" cy="3051810"/>
            <wp:effectExtent l="0" t="0" r="1270" b="0"/>
            <wp:docPr id="6287509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0943" name="Picture 6287509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D4E" w14:textId="7FD6B1B9" w:rsidR="00AB2924" w:rsidRDefault="00AB2924" w:rsidP="00272DB7">
      <w:pPr>
        <w:pStyle w:val="FigureCaptionStyleBlock"/>
        <w:jc w:val="center"/>
      </w:pPr>
      <w:r>
        <w:t>fig 4.11 user profile</w:t>
      </w:r>
    </w:p>
    <w:p w14:paraId="70B8FD33" w14:textId="58CBB378" w:rsidR="00AB2924" w:rsidRDefault="00AB2924" w:rsidP="00272DB7">
      <w:pPr>
        <w:pStyle w:val="FigureCaptionStyleBlock"/>
        <w:jc w:val="center"/>
      </w:pPr>
      <w:r>
        <w:lastRenderedPageBreak/>
        <w:drawing>
          <wp:inline distT="0" distB="0" distL="0" distR="0" wp14:anchorId="19B0F3BD" wp14:editId="729AFFE0">
            <wp:extent cx="5427980" cy="3051810"/>
            <wp:effectExtent l="0" t="0" r="1270" b="0"/>
            <wp:docPr id="1348901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01548" name="Picture 13489015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2F32" w14:textId="5A6B8429" w:rsidR="00AB2924" w:rsidRDefault="00AB2924" w:rsidP="00272DB7">
      <w:pPr>
        <w:pStyle w:val="FigureCaptionStyleBlock"/>
        <w:jc w:val="center"/>
      </w:pPr>
      <w:r>
        <w:t>fig 4.12 booking history – user</w:t>
      </w:r>
    </w:p>
    <w:p w14:paraId="7C2E7033" w14:textId="1F8D71DB" w:rsidR="00AB2924" w:rsidRDefault="00AB2924" w:rsidP="00272DB7">
      <w:pPr>
        <w:pStyle w:val="FigureCaptionStyleBlock"/>
        <w:jc w:val="center"/>
      </w:pPr>
      <w:r>
        <w:drawing>
          <wp:inline distT="0" distB="0" distL="0" distR="0" wp14:anchorId="1055A9CA" wp14:editId="54B9AFD2">
            <wp:extent cx="5427980" cy="3051810"/>
            <wp:effectExtent l="0" t="0" r="1270" b="0"/>
            <wp:docPr id="14933963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6384" name="Picture 149339638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8C16" w14:textId="2572DA54" w:rsidR="00AB2924" w:rsidRDefault="00AB2924" w:rsidP="00272DB7">
      <w:pPr>
        <w:pStyle w:val="FigureCaptionStyleBlock"/>
        <w:jc w:val="center"/>
      </w:pPr>
      <w:r>
        <w:t>fig 4.13 booking history – owner</w:t>
      </w:r>
    </w:p>
    <w:p w14:paraId="76D0C273" w14:textId="77777777" w:rsidR="00AB2924" w:rsidRDefault="00AB2924" w:rsidP="00272DB7">
      <w:pPr>
        <w:pStyle w:val="FigureCaptionStyleBlock"/>
        <w:jc w:val="center"/>
      </w:pPr>
    </w:p>
    <w:p w14:paraId="15CDB57E" w14:textId="77777777" w:rsidR="00AB2924" w:rsidRDefault="00AB2924" w:rsidP="00AB2924">
      <w:pPr>
        <w:pStyle w:val="DocumentText"/>
      </w:pPr>
    </w:p>
    <w:p w14:paraId="7CE4F712" w14:textId="77777777" w:rsidR="00AB2924" w:rsidRPr="00FF653B" w:rsidRDefault="00AB2924" w:rsidP="00272DB7">
      <w:pPr>
        <w:pStyle w:val="FigureCaptionStyleBlock"/>
        <w:jc w:val="center"/>
      </w:pPr>
    </w:p>
    <w:p w14:paraId="02693EB2" w14:textId="77777777" w:rsidR="00A20112" w:rsidRDefault="00A20112" w:rsidP="00A20112">
      <w:pPr>
        <w:pStyle w:val="HeadingsL2"/>
      </w:pPr>
      <w:bookmarkStart w:id="85" w:name="_Toc69990719"/>
      <w:r>
        <w:lastRenderedPageBreak/>
        <w:t>Application flow</w:t>
      </w:r>
      <w:bookmarkEnd w:id="85"/>
    </w:p>
    <w:p w14:paraId="2C8E87A8" w14:textId="6497995B" w:rsidR="00A4387B" w:rsidRDefault="00E92C94">
      <w:pPr>
        <w:pStyle w:val="DocumentText"/>
        <w:numPr>
          <w:ilvl w:val="0"/>
          <w:numId w:val="7"/>
        </w:numPr>
      </w:pPr>
      <w:r>
        <w:t>Login</w:t>
      </w:r>
    </w:p>
    <w:p w14:paraId="747F64B1" w14:textId="1147DB82" w:rsidR="00E92C94" w:rsidRDefault="00E92C94">
      <w:pPr>
        <w:pStyle w:val="DocumentText"/>
        <w:numPr>
          <w:ilvl w:val="0"/>
          <w:numId w:val="7"/>
        </w:numPr>
      </w:pPr>
      <w:r>
        <w:t>Home Screen</w:t>
      </w:r>
    </w:p>
    <w:p w14:paraId="2A8D799A" w14:textId="60724D1E" w:rsidR="00E92C94" w:rsidRDefault="00E92C94">
      <w:pPr>
        <w:pStyle w:val="DocumentText"/>
        <w:numPr>
          <w:ilvl w:val="1"/>
          <w:numId w:val="7"/>
        </w:numPr>
      </w:pPr>
      <w:r>
        <w:t>Map</w:t>
      </w:r>
      <w:r w:rsidR="00AB2924">
        <w:t xml:space="preserve"> with search and filter location functionality</w:t>
      </w:r>
    </w:p>
    <w:p w14:paraId="14C38584" w14:textId="4A535D0D" w:rsidR="00E92C94" w:rsidRDefault="00E92C94">
      <w:pPr>
        <w:pStyle w:val="DocumentText"/>
        <w:numPr>
          <w:ilvl w:val="1"/>
          <w:numId w:val="7"/>
        </w:numPr>
      </w:pPr>
      <w:r>
        <w:t>Select Spot for brief details</w:t>
      </w:r>
    </w:p>
    <w:p w14:paraId="69FEDCF8" w14:textId="61FFD03C" w:rsidR="00E92C94" w:rsidRDefault="00E92C94">
      <w:pPr>
        <w:pStyle w:val="DocumentText"/>
        <w:numPr>
          <w:ilvl w:val="1"/>
          <w:numId w:val="7"/>
        </w:numPr>
      </w:pPr>
      <w:r>
        <w:t xml:space="preserve">Click on </w:t>
      </w:r>
      <w:r w:rsidR="00AB2924">
        <w:t>Info B</w:t>
      </w:r>
      <w:r>
        <w:t xml:space="preserve">utton for </w:t>
      </w:r>
      <w:r w:rsidR="00AB2924">
        <w:t>D</w:t>
      </w:r>
      <w:r>
        <w:t>etailed</w:t>
      </w:r>
      <w:r w:rsidR="00272DB7">
        <w:t xml:space="preserve"> </w:t>
      </w:r>
      <w:r w:rsidR="00AB2924">
        <w:t>S</w:t>
      </w:r>
      <w:r w:rsidR="00272DB7">
        <w:t>pot</w:t>
      </w:r>
      <w:r>
        <w:t xml:space="preserve"> details</w:t>
      </w:r>
    </w:p>
    <w:p w14:paraId="32EF15C5" w14:textId="14B58851" w:rsidR="00AB2924" w:rsidRDefault="00272DB7">
      <w:pPr>
        <w:pStyle w:val="DocumentText"/>
        <w:numPr>
          <w:ilvl w:val="2"/>
          <w:numId w:val="7"/>
        </w:numPr>
      </w:pPr>
      <w:r>
        <w:t>Book Spot</w:t>
      </w:r>
    </w:p>
    <w:p w14:paraId="4CAB397B" w14:textId="7470AB5B" w:rsidR="00E92C94" w:rsidRDefault="00E92C94">
      <w:pPr>
        <w:pStyle w:val="DocumentText"/>
        <w:numPr>
          <w:ilvl w:val="1"/>
          <w:numId w:val="7"/>
        </w:numPr>
      </w:pPr>
      <w:r>
        <w:t xml:space="preserve">Add </w:t>
      </w:r>
      <w:r w:rsidR="00272DB7">
        <w:t xml:space="preserve">new/my </w:t>
      </w:r>
      <w:r>
        <w:t>spot</w:t>
      </w:r>
    </w:p>
    <w:p w14:paraId="41618192" w14:textId="72ADAD8A" w:rsidR="00E92C94" w:rsidRDefault="00E92C94">
      <w:pPr>
        <w:pStyle w:val="DocumentText"/>
        <w:numPr>
          <w:ilvl w:val="0"/>
          <w:numId w:val="7"/>
        </w:numPr>
      </w:pPr>
      <w:r>
        <w:t>NavBar</w:t>
      </w:r>
    </w:p>
    <w:p w14:paraId="4C28CC90" w14:textId="013698E2" w:rsidR="00E92C94" w:rsidRDefault="00E92C94">
      <w:pPr>
        <w:pStyle w:val="DocumentText"/>
        <w:numPr>
          <w:ilvl w:val="1"/>
          <w:numId w:val="7"/>
        </w:numPr>
      </w:pPr>
      <w:r>
        <w:t>Link to User Profile</w:t>
      </w:r>
    </w:p>
    <w:p w14:paraId="0FBCF807" w14:textId="60B38C20" w:rsidR="00E92C94" w:rsidRDefault="00E92C94">
      <w:pPr>
        <w:pStyle w:val="DocumentText"/>
        <w:numPr>
          <w:ilvl w:val="1"/>
          <w:numId w:val="7"/>
        </w:numPr>
      </w:pPr>
      <w:r>
        <w:t>Link to My Booking History</w:t>
      </w:r>
    </w:p>
    <w:p w14:paraId="02963327" w14:textId="75BA6821" w:rsidR="00E92C94" w:rsidRDefault="00E92C94">
      <w:pPr>
        <w:pStyle w:val="DocumentText"/>
        <w:numPr>
          <w:ilvl w:val="1"/>
          <w:numId w:val="7"/>
        </w:numPr>
      </w:pPr>
      <w:r>
        <w:t>Link to My Parking Spots</w:t>
      </w:r>
    </w:p>
    <w:p w14:paraId="3C618CE5" w14:textId="3FD0D1B8" w:rsidR="00E92C94" w:rsidRDefault="00E92C94">
      <w:pPr>
        <w:pStyle w:val="DocumentText"/>
        <w:numPr>
          <w:ilvl w:val="1"/>
          <w:numId w:val="7"/>
        </w:numPr>
      </w:pPr>
      <w:r>
        <w:t>Link to Home</w:t>
      </w:r>
    </w:p>
    <w:p w14:paraId="72C6F067" w14:textId="77777777" w:rsidR="00E92C94" w:rsidRDefault="00E92C94">
      <w:pPr>
        <w:pStyle w:val="DocumentText"/>
        <w:numPr>
          <w:ilvl w:val="1"/>
          <w:numId w:val="7"/>
        </w:numPr>
      </w:pPr>
      <w:r>
        <w:t>Link to Logout</w:t>
      </w:r>
    </w:p>
    <w:p w14:paraId="6BDEA4DA" w14:textId="03D3E363" w:rsidR="00E92C94" w:rsidRDefault="00E92C94">
      <w:pPr>
        <w:pStyle w:val="DocumentText"/>
        <w:numPr>
          <w:ilvl w:val="0"/>
          <w:numId w:val="7"/>
        </w:numPr>
      </w:pPr>
      <w:r>
        <w:t>User Profile</w:t>
      </w:r>
    </w:p>
    <w:p w14:paraId="39D9CDFF" w14:textId="0E66CDFD" w:rsidR="00E92C94" w:rsidRDefault="00E92C94">
      <w:pPr>
        <w:pStyle w:val="DocumentText"/>
        <w:numPr>
          <w:ilvl w:val="1"/>
          <w:numId w:val="7"/>
        </w:numPr>
      </w:pPr>
      <w:r>
        <w:t>Edit User Profile</w:t>
      </w:r>
    </w:p>
    <w:p w14:paraId="2BB4FF20" w14:textId="6D58410B" w:rsidR="00E92C94" w:rsidRDefault="00E92C94">
      <w:pPr>
        <w:pStyle w:val="DocumentText"/>
        <w:numPr>
          <w:ilvl w:val="1"/>
          <w:numId w:val="7"/>
        </w:numPr>
      </w:pPr>
      <w:r>
        <w:t>Delete User</w:t>
      </w:r>
    </w:p>
    <w:p w14:paraId="1CC313BE" w14:textId="116AC8F0" w:rsidR="00E92C94" w:rsidRDefault="00E92C94">
      <w:pPr>
        <w:pStyle w:val="DocumentText"/>
        <w:numPr>
          <w:ilvl w:val="1"/>
          <w:numId w:val="7"/>
        </w:numPr>
      </w:pPr>
      <w:r>
        <w:t>NavBar Navigation</w:t>
      </w:r>
    </w:p>
    <w:p w14:paraId="7007CFFF" w14:textId="02651CD0" w:rsidR="00E92C94" w:rsidRDefault="00E92C94">
      <w:pPr>
        <w:pStyle w:val="DocumentText"/>
        <w:numPr>
          <w:ilvl w:val="0"/>
          <w:numId w:val="7"/>
        </w:numPr>
      </w:pPr>
      <w:r>
        <w:t>My Booking History</w:t>
      </w:r>
    </w:p>
    <w:p w14:paraId="6A7A5589" w14:textId="531D1185" w:rsidR="00E92C94" w:rsidRDefault="00E92C94">
      <w:pPr>
        <w:pStyle w:val="DocumentText"/>
        <w:numPr>
          <w:ilvl w:val="1"/>
          <w:numId w:val="7"/>
        </w:numPr>
      </w:pPr>
      <w:r>
        <w:t>My bookings</w:t>
      </w:r>
    </w:p>
    <w:p w14:paraId="3DC52644" w14:textId="3156FE40" w:rsidR="00E92C94" w:rsidRDefault="00E92C94">
      <w:pPr>
        <w:pStyle w:val="DocumentText"/>
        <w:numPr>
          <w:ilvl w:val="1"/>
          <w:numId w:val="7"/>
        </w:numPr>
      </w:pPr>
      <w:r>
        <w:t>My spots’ bookings</w:t>
      </w:r>
    </w:p>
    <w:p w14:paraId="3C9D27E9" w14:textId="3F7EF64D" w:rsidR="00E92C94" w:rsidRDefault="00E92C94">
      <w:pPr>
        <w:pStyle w:val="DocumentText"/>
        <w:numPr>
          <w:ilvl w:val="1"/>
          <w:numId w:val="7"/>
        </w:numPr>
      </w:pPr>
      <w:r>
        <w:t>Navbar navigation</w:t>
      </w:r>
    </w:p>
    <w:p w14:paraId="2F43FA0D" w14:textId="0229BCE8" w:rsidR="00E92C94" w:rsidRDefault="00E92C94">
      <w:pPr>
        <w:pStyle w:val="DocumentText"/>
        <w:numPr>
          <w:ilvl w:val="0"/>
          <w:numId w:val="7"/>
        </w:numPr>
      </w:pPr>
      <w:r>
        <w:t>My Parking Spots</w:t>
      </w:r>
    </w:p>
    <w:p w14:paraId="4B415691" w14:textId="0A900F84" w:rsidR="00E92C94" w:rsidRDefault="00E92C94">
      <w:pPr>
        <w:pStyle w:val="DocumentText"/>
        <w:numPr>
          <w:ilvl w:val="1"/>
          <w:numId w:val="7"/>
        </w:numPr>
      </w:pPr>
      <w:r>
        <w:t>Individual Spot Details with Earnings</w:t>
      </w:r>
    </w:p>
    <w:p w14:paraId="21858EC5" w14:textId="261689E5" w:rsidR="00E92C94" w:rsidRDefault="00E92C94">
      <w:pPr>
        <w:pStyle w:val="DocumentText"/>
        <w:numPr>
          <w:ilvl w:val="1"/>
          <w:numId w:val="7"/>
        </w:numPr>
      </w:pPr>
      <w:r>
        <w:t>Edit Spot Details</w:t>
      </w:r>
    </w:p>
    <w:p w14:paraId="3BD106F1" w14:textId="6779EC85" w:rsidR="00E92C94" w:rsidRDefault="00E92C94">
      <w:pPr>
        <w:pStyle w:val="DocumentText"/>
        <w:numPr>
          <w:ilvl w:val="1"/>
          <w:numId w:val="7"/>
        </w:numPr>
      </w:pPr>
      <w:r>
        <w:t>Delete Spot</w:t>
      </w:r>
    </w:p>
    <w:p w14:paraId="3D97AE83" w14:textId="4B2BC7B1" w:rsidR="00E92C94" w:rsidRDefault="00E92C94">
      <w:pPr>
        <w:pStyle w:val="DocumentText"/>
        <w:numPr>
          <w:ilvl w:val="1"/>
          <w:numId w:val="7"/>
        </w:numPr>
      </w:pPr>
      <w:r>
        <w:t>Navbar Navigation</w:t>
      </w:r>
    </w:p>
    <w:p w14:paraId="72F6FB8A" w14:textId="77777777" w:rsidR="00A20112" w:rsidRDefault="00A20112" w:rsidP="00A4387B">
      <w:pPr>
        <w:pStyle w:val="HeadingsL2"/>
      </w:pPr>
      <w:bookmarkStart w:id="86" w:name="_Toc69990720"/>
      <w:r>
        <w:lastRenderedPageBreak/>
        <w:t>Application features</w:t>
      </w:r>
      <w:bookmarkEnd w:id="86"/>
    </w:p>
    <w:p w14:paraId="081CD03A" w14:textId="77777777" w:rsidR="00A20112" w:rsidRDefault="00A4387B" w:rsidP="00B85730">
      <w:pPr>
        <w:pStyle w:val="DocumentText"/>
      </w:pPr>
      <w:r>
        <w:t>Description and actual screen shots of the application, pages, screens</w:t>
      </w:r>
    </w:p>
    <w:p w14:paraId="546CF48C" w14:textId="77777777" w:rsidR="004E7F3B" w:rsidRPr="00D32481" w:rsidRDefault="004E7F3B" w:rsidP="004E7F3B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72EE7087" w14:textId="77777777" w:rsidR="00A4387B" w:rsidRDefault="00A4387B" w:rsidP="00B85730">
      <w:pPr>
        <w:pStyle w:val="DocumentText"/>
      </w:pPr>
    </w:p>
    <w:p w14:paraId="405FEACC" w14:textId="77777777" w:rsidR="00A4387B" w:rsidRDefault="00A4387B" w:rsidP="00A4387B">
      <w:pPr>
        <w:pStyle w:val="HeadingsL3"/>
      </w:pPr>
      <w:bookmarkStart w:id="87" w:name="_Toc69990721"/>
      <w:r>
        <w:t>Feature 1</w:t>
      </w:r>
      <w:bookmarkEnd w:id="87"/>
    </w:p>
    <w:p w14:paraId="3ABF6269" w14:textId="77777777" w:rsidR="004E7F3B" w:rsidRPr="00D32481" w:rsidRDefault="004E7F3B" w:rsidP="004E7F3B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5B2F28DD" w14:textId="77777777" w:rsidR="00A4387B" w:rsidRPr="00A4387B" w:rsidRDefault="00A4387B" w:rsidP="00B85730">
      <w:pPr>
        <w:pStyle w:val="DocumentText"/>
      </w:pPr>
    </w:p>
    <w:p w14:paraId="3B3F9481" w14:textId="77777777" w:rsidR="00A4387B" w:rsidRDefault="00A4387B" w:rsidP="00A4387B">
      <w:pPr>
        <w:pStyle w:val="HeadingsL3"/>
      </w:pPr>
      <w:bookmarkStart w:id="88" w:name="_Toc69990722"/>
      <w:r>
        <w:t>Feature 2</w:t>
      </w:r>
      <w:bookmarkEnd w:id="88"/>
    </w:p>
    <w:p w14:paraId="1130FA20" w14:textId="77777777" w:rsidR="004E7F3B" w:rsidRPr="00D32481" w:rsidRDefault="004E7F3B" w:rsidP="004E7F3B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EF84843" w14:textId="77777777" w:rsidR="00A4387B" w:rsidRPr="00A4387B" w:rsidRDefault="00A4387B" w:rsidP="00B85730">
      <w:pPr>
        <w:pStyle w:val="DocumentText"/>
      </w:pPr>
    </w:p>
    <w:p w14:paraId="35F8F361" w14:textId="77777777" w:rsidR="00A4387B" w:rsidRPr="00A20112" w:rsidRDefault="00A4387B" w:rsidP="00B85730">
      <w:pPr>
        <w:pStyle w:val="DocumentText"/>
      </w:pPr>
    </w:p>
    <w:p w14:paraId="2A9D9D31" w14:textId="77777777" w:rsidR="00FF653B" w:rsidRDefault="00FF653B" w:rsidP="00FF653B">
      <w:pPr>
        <w:pStyle w:val="HeadingL1"/>
      </w:pPr>
      <w:r>
        <w:br w:type="page"/>
      </w:r>
      <w:bookmarkStart w:id="89" w:name="_Toc69990723"/>
      <w:r>
        <w:lastRenderedPageBreak/>
        <w:t>Testing</w:t>
      </w:r>
      <w:bookmarkEnd w:id="89"/>
    </w:p>
    <w:p w14:paraId="7BA4292E" w14:textId="77777777" w:rsidR="00EE0708" w:rsidRPr="00D32481" w:rsidRDefault="00EE0708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3CCB562" w14:textId="77777777" w:rsidR="00B47BC9" w:rsidRDefault="00B47BC9" w:rsidP="00B85730">
      <w:pPr>
        <w:pStyle w:val="DocumentText"/>
      </w:pPr>
    </w:p>
    <w:p w14:paraId="3F574B31" w14:textId="77777777" w:rsidR="00FF653B" w:rsidRDefault="00A20112" w:rsidP="00EE0708">
      <w:pPr>
        <w:pStyle w:val="HeadingsL2"/>
      </w:pPr>
      <w:bookmarkStart w:id="90" w:name="_Toc69990724"/>
      <w:r>
        <w:t>Quality process</w:t>
      </w:r>
      <w:bookmarkEnd w:id="90"/>
    </w:p>
    <w:p w14:paraId="12EC616F" w14:textId="77777777" w:rsidR="00EE0708" w:rsidRPr="00D32481" w:rsidRDefault="00EE0708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1628F82" w14:textId="77777777" w:rsidR="00EE0708" w:rsidRPr="00EE0708" w:rsidRDefault="00EE0708" w:rsidP="00B85730">
      <w:pPr>
        <w:pStyle w:val="DocumentText"/>
      </w:pPr>
    </w:p>
    <w:p w14:paraId="0D2819D7" w14:textId="77777777" w:rsidR="00A20112" w:rsidRDefault="00A20112" w:rsidP="00EE0708">
      <w:pPr>
        <w:pStyle w:val="HeadingsL3"/>
      </w:pPr>
      <w:bookmarkStart w:id="91" w:name="_Toc69990725"/>
      <w:r>
        <w:t>Test Cases identification</w:t>
      </w:r>
      <w:bookmarkEnd w:id="91"/>
    </w:p>
    <w:p w14:paraId="5673F5A4" w14:textId="77777777" w:rsidR="00EE0708" w:rsidRPr="00D32481" w:rsidRDefault="00EE0708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39A378AF" w14:textId="77777777" w:rsidR="00EE0708" w:rsidRPr="00EE0708" w:rsidRDefault="00EE0708" w:rsidP="00B85730">
      <w:pPr>
        <w:pStyle w:val="DocumentText"/>
      </w:pPr>
    </w:p>
    <w:p w14:paraId="4F599ED3" w14:textId="77777777" w:rsidR="00A20112" w:rsidRDefault="00A20112" w:rsidP="00EE0708">
      <w:pPr>
        <w:pStyle w:val="HeadingsL3"/>
      </w:pPr>
      <w:bookmarkStart w:id="92" w:name="_Toc69990726"/>
      <w:r>
        <w:t>Test Cases execution</w:t>
      </w:r>
      <w:bookmarkEnd w:id="92"/>
    </w:p>
    <w:p w14:paraId="3C2EE8E8" w14:textId="77777777" w:rsidR="00EE0708" w:rsidRDefault="00EE0708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EA9E777" w14:textId="77777777" w:rsidR="00EE0708" w:rsidRPr="00D32481" w:rsidRDefault="00EE0708" w:rsidP="00B85730">
      <w:pPr>
        <w:pStyle w:val="DocumentText"/>
      </w:pPr>
    </w:p>
    <w:p w14:paraId="0721C29C" w14:textId="77777777" w:rsidR="00A20112" w:rsidRPr="00FF653B" w:rsidRDefault="00A20112" w:rsidP="00EE0708">
      <w:pPr>
        <w:pStyle w:val="HeadingsL3"/>
      </w:pPr>
      <w:bookmarkStart w:id="93" w:name="_Toc69990727"/>
      <w:r>
        <w:t>Defect Tracking and analysis</w:t>
      </w:r>
      <w:bookmarkEnd w:id="93"/>
    </w:p>
    <w:p w14:paraId="3533903F" w14:textId="77777777" w:rsidR="00EE0708" w:rsidRPr="00D32481" w:rsidRDefault="00EE0708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163195DC" w14:textId="77777777" w:rsidR="00FF653B" w:rsidRDefault="00FF653B">
      <w:pPr>
        <w:spacing w:after="160" w:line="259" w:lineRule="auto"/>
        <w:rPr>
          <w:rFonts w:asciiTheme="majorHAnsi" w:hAnsiTheme="majorHAnsi"/>
          <w:b/>
          <w:sz w:val="36"/>
        </w:rPr>
      </w:pPr>
      <w:r>
        <w:br w:type="page"/>
      </w:r>
    </w:p>
    <w:p w14:paraId="074ECBA7" w14:textId="77777777" w:rsidR="00885D5D" w:rsidRDefault="00885D5D" w:rsidP="000D2E39">
      <w:pPr>
        <w:pStyle w:val="HeadingL1"/>
      </w:pPr>
      <w:bookmarkStart w:id="94" w:name="_Toc69990728"/>
      <w:r>
        <w:lastRenderedPageBreak/>
        <w:t>Implementation</w:t>
      </w:r>
      <w:bookmarkEnd w:id="94"/>
    </w:p>
    <w:p w14:paraId="74E77804" w14:textId="77777777" w:rsidR="00885D5D" w:rsidRPr="00D32481" w:rsidRDefault="00885D5D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EF4340D" w14:textId="77777777" w:rsidR="00885D5D" w:rsidRPr="00885D5D" w:rsidRDefault="00885D5D" w:rsidP="00B85730">
      <w:pPr>
        <w:pStyle w:val="DocumentText"/>
      </w:pPr>
    </w:p>
    <w:p w14:paraId="297DC7A4" w14:textId="77777777" w:rsidR="00885D5D" w:rsidRDefault="00885D5D">
      <w:pPr>
        <w:spacing w:after="160" w:line="259" w:lineRule="auto"/>
        <w:rPr>
          <w:rFonts w:asciiTheme="majorHAnsi" w:hAnsiTheme="majorHAnsi"/>
          <w:b/>
          <w:sz w:val="36"/>
        </w:rPr>
      </w:pPr>
      <w:r>
        <w:br w:type="page"/>
      </w:r>
    </w:p>
    <w:p w14:paraId="5960AE3A" w14:textId="77777777" w:rsidR="00444A31" w:rsidRDefault="00444A31" w:rsidP="000D2E39">
      <w:pPr>
        <w:pStyle w:val="HeadingL1"/>
      </w:pPr>
      <w:bookmarkStart w:id="95" w:name="_Toc69990729"/>
      <w:r>
        <w:lastRenderedPageBreak/>
        <w:t>Conclusion</w:t>
      </w:r>
      <w:bookmarkEnd w:id="95"/>
    </w:p>
    <w:p w14:paraId="6D08C421" w14:textId="77777777" w:rsidR="00C95FE3" w:rsidRPr="00D32481" w:rsidRDefault="00C95FE3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045916C2" w14:textId="77777777" w:rsidR="00444A31" w:rsidRPr="00444A31" w:rsidRDefault="00444A31" w:rsidP="00B85730">
      <w:pPr>
        <w:pStyle w:val="DocumentText"/>
      </w:pPr>
    </w:p>
    <w:p w14:paraId="68CAD230" w14:textId="77777777" w:rsidR="00444A31" w:rsidRDefault="00444A31">
      <w:pPr>
        <w:spacing w:after="160" w:line="259" w:lineRule="auto"/>
        <w:rPr>
          <w:rFonts w:asciiTheme="majorHAnsi" w:hAnsiTheme="majorHAnsi"/>
          <w:b/>
          <w:sz w:val="36"/>
        </w:rPr>
      </w:pPr>
      <w:r>
        <w:br w:type="page"/>
      </w:r>
    </w:p>
    <w:p w14:paraId="47EE60BE" w14:textId="77777777" w:rsidR="00074613" w:rsidRPr="00D32481" w:rsidRDefault="00074613" w:rsidP="000D2E39">
      <w:pPr>
        <w:pStyle w:val="HeadingL1"/>
      </w:pPr>
      <w:bookmarkStart w:id="96" w:name="_Toc69990730"/>
      <w:r w:rsidRPr="00D32481">
        <w:lastRenderedPageBreak/>
        <w:t>References</w:t>
      </w:r>
      <w:bookmarkEnd w:id="81"/>
      <w:bookmarkEnd w:id="82"/>
      <w:bookmarkEnd w:id="83"/>
      <w:bookmarkEnd w:id="84"/>
      <w:bookmarkEnd w:id="96"/>
    </w:p>
    <w:p w14:paraId="1F0222AE" w14:textId="77777777" w:rsidR="007E4B41" w:rsidRPr="000D2E39" w:rsidRDefault="007E4B41" w:rsidP="00B85730">
      <w:pPr>
        <w:pStyle w:val="DocumentText"/>
      </w:pPr>
      <w:r w:rsidRPr="000D2E39">
        <w:t>&lt;</w:t>
      </w:r>
      <w:r w:rsidR="000000DC" w:rsidRPr="000D2E39">
        <w:t>Use the citation style for your discipline</w:t>
      </w:r>
      <w:r w:rsidRPr="000D2E39">
        <w:t xml:space="preserve">. Indicate materials </w:t>
      </w:r>
      <w:r w:rsidR="00A63DFF" w:rsidRPr="000D2E39">
        <w:t>referenced</w:t>
      </w:r>
      <w:r w:rsidRPr="000D2E39">
        <w:t xml:space="preserve"> in the </w:t>
      </w:r>
      <w:r w:rsidR="00A80554" w:rsidRPr="000D2E39">
        <w:t>project</w:t>
      </w:r>
      <w:r w:rsidRPr="000D2E39">
        <w:t xml:space="preserve"> and from sources you have actually used.&gt;</w:t>
      </w:r>
    </w:p>
    <w:p w14:paraId="2FF935E5" w14:textId="77777777" w:rsidR="00074613" w:rsidRPr="000D2E39" w:rsidRDefault="007E4B41" w:rsidP="00B85730">
      <w:pPr>
        <w:pStyle w:val="DocumentText"/>
      </w:pPr>
      <w:r w:rsidRPr="000D2E39">
        <w:t>{</w:t>
      </w:r>
      <w:r w:rsidR="00074613" w:rsidRPr="000D2E39">
        <w:t xml:space="preserve">Author, A. A., Author, B. B., &amp; Author, C. C. (Year). Title of article. Title of Periodical, volume number(issue number), pages. </w:t>
      </w:r>
      <w:r w:rsidR="00794B0C" w:rsidRPr="000D2E39">
        <w:t>http://dx.doi.org/xx.xxx/yyyyy</w:t>
      </w:r>
      <w:r w:rsidRPr="000D2E39">
        <w:t>}</w:t>
      </w:r>
    </w:p>
    <w:p w14:paraId="06954D04" w14:textId="77777777" w:rsidR="00794B0C" w:rsidRPr="00D32481" w:rsidRDefault="00794B0C">
      <w:pPr>
        <w:spacing w:after="160" w:line="259" w:lineRule="auto"/>
        <w:rPr>
          <w:rFonts w:asciiTheme="minorHAnsi" w:hAnsiTheme="minorHAnsi" w:cstheme="minorHAnsi"/>
        </w:rPr>
      </w:pPr>
      <w:r w:rsidRPr="00D32481">
        <w:rPr>
          <w:rFonts w:asciiTheme="minorHAnsi" w:hAnsiTheme="minorHAnsi" w:cstheme="minorHAnsi"/>
        </w:rPr>
        <w:br w:type="page"/>
      </w:r>
    </w:p>
    <w:p w14:paraId="28B8361F" w14:textId="77777777" w:rsidR="00E33F4D" w:rsidRDefault="00B13B2C" w:rsidP="00E33F4D">
      <w:pPr>
        <w:pStyle w:val="HeadingL1"/>
      </w:pPr>
      <w:bookmarkStart w:id="97" w:name="_Toc69990731"/>
      <w:bookmarkStart w:id="98" w:name="_Toc481570860"/>
      <w:bookmarkStart w:id="99" w:name="_Toc481570874"/>
      <w:bookmarkStart w:id="100" w:name="_Toc516572167"/>
      <w:bookmarkStart w:id="101" w:name="_Toc520717064"/>
      <w:r>
        <w:lastRenderedPageBreak/>
        <w:t>Glossary</w:t>
      </w:r>
      <w:r w:rsidRPr="000D2E39">
        <w:t>:</w:t>
      </w:r>
      <w:bookmarkEnd w:id="97"/>
      <w:r w:rsidR="00E33F4D" w:rsidRPr="000D2E39">
        <w:t xml:space="preserve"> </w:t>
      </w:r>
    </w:p>
    <w:p w14:paraId="3E01086C" w14:textId="77777777" w:rsidR="00C95FE3" w:rsidRPr="00D32481" w:rsidRDefault="00C95FE3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48ACE3D0" w14:textId="77777777" w:rsidR="00C95FE3" w:rsidRPr="00C95FE3" w:rsidRDefault="00C95FE3" w:rsidP="00B85730">
      <w:pPr>
        <w:pStyle w:val="DocumentText"/>
      </w:pPr>
    </w:p>
    <w:p w14:paraId="2BAC6E77" w14:textId="77777777" w:rsidR="00E33F4D" w:rsidRDefault="00E33F4D">
      <w:pPr>
        <w:spacing w:after="160" w:line="259" w:lineRule="auto"/>
        <w:rPr>
          <w:rFonts w:asciiTheme="majorHAnsi" w:hAnsiTheme="majorHAnsi"/>
          <w:b/>
          <w:sz w:val="36"/>
        </w:rPr>
      </w:pPr>
      <w:r>
        <w:br w:type="page"/>
      </w:r>
    </w:p>
    <w:p w14:paraId="1116A526" w14:textId="77777777" w:rsidR="00074613" w:rsidRDefault="00CA1A3D" w:rsidP="000D2E39">
      <w:pPr>
        <w:pStyle w:val="HeadingL1"/>
      </w:pPr>
      <w:bookmarkStart w:id="102" w:name="_Toc69990732"/>
      <w:r w:rsidRPr="000D2E39">
        <w:lastRenderedPageBreak/>
        <w:t>Appendix A</w:t>
      </w:r>
      <w:r w:rsidR="0003297E" w:rsidRPr="000D2E39">
        <w:t>:</w:t>
      </w:r>
      <w:bookmarkEnd w:id="102"/>
      <w:r w:rsidR="0003297E" w:rsidRPr="000D2E39">
        <w:t xml:space="preserve"> </w:t>
      </w:r>
      <w:bookmarkEnd w:id="98"/>
      <w:bookmarkEnd w:id="99"/>
      <w:bookmarkEnd w:id="100"/>
      <w:bookmarkEnd w:id="101"/>
    </w:p>
    <w:p w14:paraId="2CCA5515" w14:textId="77777777" w:rsidR="00C95FE3" w:rsidRPr="00D32481" w:rsidRDefault="00C95FE3" w:rsidP="00B85730">
      <w:pPr>
        <w:pStyle w:val="DocumentText"/>
      </w:pPr>
      <w:r w:rsidRPr="00D32481">
        <w:t>{Sample Text Sample Text Sample Text Sample Text Sample Text Sample Text Sample Text Sample Text Sample Text Sample Text Sample Text Sample Text Sample Text Sample Text }</w:t>
      </w:r>
    </w:p>
    <w:p w14:paraId="692EDBE5" w14:textId="77777777" w:rsidR="000D2E39" w:rsidRPr="000D2E39" w:rsidRDefault="000D2E39" w:rsidP="00B85730">
      <w:pPr>
        <w:pStyle w:val="DocumentText"/>
      </w:pPr>
    </w:p>
    <w:sectPr w:rsidR="000D2E39" w:rsidRPr="000D2E39" w:rsidSect="00B85730">
      <w:headerReference w:type="default" r:id="rId29"/>
      <w:footerReference w:type="default" r:id="rId30"/>
      <w:pgSz w:w="11906" w:h="16838" w:code="9"/>
      <w:pgMar w:top="1876" w:right="1558" w:bottom="1800" w:left="1800" w:header="720" w:footer="55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55955A" w14:textId="77777777" w:rsidR="009400EB" w:rsidRDefault="009400EB" w:rsidP="00880A2D">
      <w:pPr>
        <w:spacing w:line="240" w:lineRule="auto"/>
      </w:pPr>
      <w:r>
        <w:separator/>
      </w:r>
    </w:p>
  </w:endnote>
  <w:endnote w:type="continuationSeparator" w:id="0">
    <w:p w14:paraId="00E39464" w14:textId="77777777" w:rsidR="009400EB" w:rsidRDefault="009400EB" w:rsidP="00880A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B93A514-535F-4968-A537-20A4B639D867}"/>
    <w:embedBold r:id="rId2" w:fontKey="{1ADCA29D-DA4D-40F3-AF40-629BE1754B85}"/>
    <w:embedItalic r:id="rId3" w:fontKey="{8B554EBB-3C31-4949-AE7C-9329E1285E32}"/>
    <w:embedBoldItalic r:id="rId4" w:fontKey="{EEBE5805-56C4-4592-B776-7CBF58426EF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9C21C07-C0CA-4C12-8E40-B8B6522D5388}"/>
    <w:embedBold r:id="rId6" w:fontKey="{D95CEAB1-DA85-4E83-8AFB-725399E7D17F}"/>
    <w:embedItalic r:id="rId7" w:fontKey="{17285B41-35B4-4088-8A9F-2AB40372BA10}"/>
    <w:embedBoldItalic r:id="rId8" w:fontKey="{FBB284D7-2113-4131-9A1F-8C12DB2D537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B74FB6A-4600-4FB1-8105-E960F355B68F}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2F447234-E1B0-4BFD-B9A9-FA11BF3D49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F46AE" w14:textId="77777777" w:rsidR="00880A2D" w:rsidRDefault="00880A2D">
    <w:pPr>
      <w:pStyle w:val="Footer"/>
      <w:jc w:val="center"/>
    </w:pPr>
  </w:p>
  <w:p w14:paraId="03D75270" w14:textId="77777777" w:rsidR="00880A2D" w:rsidRDefault="00880A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ACDFB2" w14:textId="77777777" w:rsidR="00F9211A" w:rsidRPr="00880A2D" w:rsidRDefault="00F9211A" w:rsidP="00F9211A">
    <w:pPr>
      <w:framePr w:w="778" w:h="230" w:hRule="exact" w:wrap="around" w:vAnchor="page" w:hAnchor="margin" w:xAlign="center" w:y="14401" w:anchorLock="1"/>
      <w:tabs>
        <w:tab w:val="center" w:pos="4320"/>
        <w:tab w:val="right" w:pos="8640"/>
      </w:tabs>
      <w:overflowPunct w:val="0"/>
      <w:autoSpaceDE w:val="0"/>
      <w:autoSpaceDN w:val="0"/>
      <w:adjustRightInd w:val="0"/>
      <w:spacing w:line="240" w:lineRule="auto"/>
      <w:jc w:val="center"/>
      <w:textAlignment w:val="baseline"/>
      <w:rPr>
        <w:rFonts w:ascii="Times" w:eastAsia="Times New Roman" w:hAnsi="Times" w:cs="Times New Roman"/>
        <w:szCs w:val="20"/>
      </w:rPr>
    </w:pPr>
    <w:r w:rsidRPr="00880A2D">
      <w:rPr>
        <w:rFonts w:ascii="Times" w:eastAsia="Times New Roman" w:hAnsi="Times" w:cs="Times New Roman"/>
        <w:szCs w:val="20"/>
      </w:rPr>
      <w:fldChar w:fldCharType="begin"/>
    </w:r>
    <w:r w:rsidRPr="00880A2D">
      <w:rPr>
        <w:rFonts w:ascii="Times" w:eastAsia="Times New Roman" w:hAnsi="Times" w:cs="Times New Roman"/>
        <w:szCs w:val="20"/>
      </w:rPr>
      <w:instrText xml:space="preserve">PAGE  </w:instrText>
    </w:r>
    <w:r w:rsidRPr="00880A2D">
      <w:rPr>
        <w:rFonts w:ascii="Times" w:eastAsia="Times New Roman" w:hAnsi="Times" w:cs="Times New Roman"/>
        <w:szCs w:val="20"/>
      </w:rPr>
      <w:fldChar w:fldCharType="separate"/>
    </w:r>
    <w:r w:rsidR="00A86FD7">
      <w:rPr>
        <w:rFonts w:ascii="Times" w:eastAsia="Times New Roman" w:hAnsi="Times" w:cs="Times New Roman"/>
        <w:noProof/>
        <w:szCs w:val="20"/>
      </w:rPr>
      <w:t>ix</w:t>
    </w:r>
    <w:r w:rsidRPr="00880A2D">
      <w:rPr>
        <w:rFonts w:ascii="Times" w:eastAsia="Times New Roman" w:hAnsi="Times" w:cs="Times New Roman"/>
        <w:szCs w:val="20"/>
      </w:rPr>
      <w:fldChar w:fldCharType="end"/>
    </w:r>
  </w:p>
  <w:p w14:paraId="190E7174" w14:textId="77777777" w:rsidR="00880A2D" w:rsidRDefault="00880A2D">
    <w:pPr>
      <w:pStyle w:val="Footer"/>
      <w:jc w:val="center"/>
    </w:pPr>
  </w:p>
  <w:p w14:paraId="5A23350C" w14:textId="77777777" w:rsidR="00880A2D" w:rsidRDefault="00880A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2090494"/>
      <w:docPartObj>
        <w:docPartGallery w:val="Page Numbers (Bottom of Page)"/>
        <w:docPartUnique/>
      </w:docPartObj>
    </w:sdtPr>
    <w:sdtContent>
      <w:p w14:paraId="2B40189D" w14:textId="77777777" w:rsidR="00D32481" w:rsidRDefault="00D32481" w:rsidP="00D1007E">
        <w:pPr>
          <w:pStyle w:val="DocumentText"/>
          <w:pBdr>
            <w:top w:val="single" w:sz="4" w:space="1" w:color="auto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FD1401" w14:textId="77777777" w:rsidR="00743091" w:rsidRDefault="007430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34065F" w14:textId="77777777" w:rsidR="009400EB" w:rsidRDefault="009400EB" w:rsidP="00880A2D">
      <w:pPr>
        <w:spacing w:line="240" w:lineRule="auto"/>
      </w:pPr>
      <w:r>
        <w:separator/>
      </w:r>
    </w:p>
  </w:footnote>
  <w:footnote w:type="continuationSeparator" w:id="0">
    <w:p w14:paraId="636AA32C" w14:textId="77777777" w:rsidR="009400EB" w:rsidRDefault="009400EB" w:rsidP="00880A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3511A7" w14:textId="77777777" w:rsidR="008D5EDD" w:rsidRDefault="008D5EDD" w:rsidP="008D5E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Title"/>
      <w:tag w:val=""/>
      <w:id w:val="1141851218"/>
      <w:placeholder>
        <w:docPart w:val="16992815867C4654AA891709C7A85F9F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6D852207" w14:textId="090F2586" w:rsidR="008D5EDD" w:rsidRDefault="00E92C94" w:rsidP="00D1007E">
        <w:pPr>
          <w:pStyle w:val="DocumentText"/>
          <w:pBdr>
            <w:bottom w:val="single" w:sz="4" w:space="1" w:color="auto"/>
          </w:pBdr>
        </w:pPr>
        <w:r>
          <w:t>Smart Parking</w:t>
        </w:r>
      </w:p>
    </w:sdtContent>
  </w:sdt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8GNVZ6Owmu34TZ" int2:id="NNIoonOB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06D4"/>
    <w:multiLevelType w:val="multilevel"/>
    <w:tmpl w:val="5B74F59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50226"/>
    <w:multiLevelType w:val="hybridMultilevel"/>
    <w:tmpl w:val="41ACD3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0B4239"/>
    <w:multiLevelType w:val="multilevel"/>
    <w:tmpl w:val="2A84513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DDB3548"/>
    <w:multiLevelType w:val="multilevel"/>
    <w:tmpl w:val="8EBE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97D69"/>
    <w:multiLevelType w:val="multilevel"/>
    <w:tmpl w:val="0DDC194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4953F6"/>
    <w:multiLevelType w:val="multilevel"/>
    <w:tmpl w:val="9E4EA7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110C6B"/>
    <w:multiLevelType w:val="multilevel"/>
    <w:tmpl w:val="2D6E2E3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D26D12"/>
    <w:multiLevelType w:val="multilevel"/>
    <w:tmpl w:val="4AE0DD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E605C1"/>
    <w:multiLevelType w:val="multilevel"/>
    <w:tmpl w:val="F6E08B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E72A56"/>
    <w:multiLevelType w:val="multilevel"/>
    <w:tmpl w:val="DB06192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40749B"/>
    <w:multiLevelType w:val="multilevel"/>
    <w:tmpl w:val="40324EB8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F2D56"/>
    <w:multiLevelType w:val="hybridMultilevel"/>
    <w:tmpl w:val="0A88695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2CB0105"/>
    <w:multiLevelType w:val="multilevel"/>
    <w:tmpl w:val="BB8C8D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C1E85"/>
    <w:multiLevelType w:val="multilevel"/>
    <w:tmpl w:val="3C3639C6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7B78CC"/>
    <w:multiLevelType w:val="multilevel"/>
    <w:tmpl w:val="2A84513E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C532928"/>
    <w:multiLevelType w:val="multilevel"/>
    <w:tmpl w:val="302C50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38180D"/>
    <w:multiLevelType w:val="multilevel"/>
    <w:tmpl w:val="CFF8F6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5F5AE6"/>
    <w:multiLevelType w:val="multilevel"/>
    <w:tmpl w:val="A2D2CCE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32C03E5C"/>
    <w:multiLevelType w:val="multilevel"/>
    <w:tmpl w:val="3C8C494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EB7B40"/>
    <w:multiLevelType w:val="multilevel"/>
    <w:tmpl w:val="48BE35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84673"/>
    <w:multiLevelType w:val="multilevel"/>
    <w:tmpl w:val="C994C95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681977"/>
    <w:multiLevelType w:val="multilevel"/>
    <w:tmpl w:val="6488263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A240C2"/>
    <w:multiLevelType w:val="multilevel"/>
    <w:tmpl w:val="3D0EBB64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EB3E7B"/>
    <w:multiLevelType w:val="multilevel"/>
    <w:tmpl w:val="5016B93E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76E7AE7"/>
    <w:multiLevelType w:val="multilevel"/>
    <w:tmpl w:val="A99C652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2C0919"/>
    <w:multiLevelType w:val="multilevel"/>
    <w:tmpl w:val="53C2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752FE1"/>
    <w:multiLevelType w:val="hybridMultilevel"/>
    <w:tmpl w:val="F8FEE8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4E694C94"/>
    <w:multiLevelType w:val="multilevel"/>
    <w:tmpl w:val="026AD7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B1596E"/>
    <w:multiLevelType w:val="multilevel"/>
    <w:tmpl w:val="A2D2CCE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7495F19"/>
    <w:multiLevelType w:val="multilevel"/>
    <w:tmpl w:val="19461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116EEA"/>
    <w:multiLevelType w:val="multilevel"/>
    <w:tmpl w:val="B6E4E5E2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141926"/>
    <w:multiLevelType w:val="multilevel"/>
    <w:tmpl w:val="D70ED4B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BB17D9"/>
    <w:multiLevelType w:val="multilevel"/>
    <w:tmpl w:val="2A84513E"/>
    <w:styleLink w:val="CurrentList2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67673670"/>
    <w:multiLevelType w:val="multilevel"/>
    <w:tmpl w:val="2A84513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HAns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8B240CB"/>
    <w:multiLevelType w:val="multilevel"/>
    <w:tmpl w:val="C472D3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A3D7754"/>
    <w:multiLevelType w:val="hybridMultilevel"/>
    <w:tmpl w:val="388847E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F3172C6"/>
    <w:multiLevelType w:val="multilevel"/>
    <w:tmpl w:val="AD0AF6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733EBF"/>
    <w:multiLevelType w:val="multilevel"/>
    <w:tmpl w:val="ACA01FC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08C0930"/>
    <w:multiLevelType w:val="multilevel"/>
    <w:tmpl w:val="71EC0B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3364D8"/>
    <w:multiLevelType w:val="multilevel"/>
    <w:tmpl w:val="E75C478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7D03D5C"/>
    <w:multiLevelType w:val="multilevel"/>
    <w:tmpl w:val="40347E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87504D6"/>
    <w:multiLevelType w:val="multilevel"/>
    <w:tmpl w:val="71AAF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D347FFC"/>
    <w:multiLevelType w:val="multilevel"/>
    <w:tmpl w:val="7E1A2C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6A06E6"/>
    <w:multiLevelType w:val="multilevel"/>
    <w:tmpl w:val="8FDA1F2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3356185">
    <w:abstractNumId w:val="1"/>
  </w:num>
  <w:num w:numId="2" w16cid:durableId="474227993">
    <w:abstractNumId w:val="33"/>
  </w:num>
  <w:num w:numId="3" w16cid:durableId="1808160740">
    <w:abstractNumId w:val="14"/>
  </w:num>
  <w:num w:numId="4" w16cid:durableId="264458758">
    <w:abstractNumId w:val="32"/>
  </w:num>
  <w:num w:numId="5" w16cid:durableId="512569533">
    <w:abstractNumId w:val="28"/>
  </w:num>
  <w:num w:numId="6" w16cid:durableId="962082372">
    <w:abstractNumId w:val="2"/>
  </w:num>
  <w:num w:numId="7" w16cid:durableId="2027636277">
    <w:abstractNumId w:val="17"/>
  </w:num>
  <w:num w:numId="8" w16cid:durableId="1139299421">
    <w:abstractNumId w:val="26"/>
  </w:num>
  <w:num w:numId="9" w16cid:durableId="1949385345">
    <w:abstractNumId w:val="11"/>
  </w:num>
  <w:num w:numId="10" w16cid:durableId="1910070333">
    <w:abstractNumId w:val="35"/>
  </w:num>
  <w:num w:numId="11" w16cid:durableId="1791390062">
    <w:abstractNumId w:val="38"/>
  </w:num>
  <w:num w:numId="12" w16cid:durableId="875509162">
    <w:abstractNumId w:val="7"/>
  </w:num>
  <w:num w:numId="13" w16cid:durableId="1940135348">
    <w:abstractNumId w:val="25"/>
  </w:num>
  <w:num w:numId="14" w16cid:durableId="1017971504">
    <w:abstractNumId w:val="3"/>
  </w:num>
  <w:num w:numId="15" w16cid:durableId="2064329223">
    <w:abstractNumId w:val="29"/>
  </w:num>
  <w:num w:numId="16" w16cid:durableId="600602971">
    <w:abstractNumId w:val="41"/>
  </w:num>
  <w:num w:numId="17" w16cid:durableId="1498039076">
    <w:abstractNumId w:val="42"/>
  </w:num>
  <w:num w:numId="18" w16cid:durableId="1454059817">
    <w:abstractNumId w:val="37"/>
  </w:num>
  <w:num w:numId="19" w16cid:durableId="1902517210">
    <w:abstractNumId w:val="15"/>
  </w:num>
  <w:num w:numId="20" w16cid:durableId="722095737">
    <w:abstractNumId w:val="18"/>
  </w:num>
  <w:num w:numId="21" w16cid:durableId="1798645472">
    <w:abstractNumId w:val="27"/>
  </w:num>
  <w:num w:numId="22" w16cid:durableId="1623924008">
    <w:abstractNumId w:val="4"/>
  </w:num>
  <w:num w:numId="23" w16cid:durableId="1973246033">
    <w:abstractNumId w:val="19"/>
  </w:num>
  <w:num w:numId="24" w16cid:durableId="1323317589">
    <w:abstractNumId w:val="39"/>
  </w:num>
  <w:num w:numId="25" w16cid:durableId="2062635310">
    <w:abstractNumId w:val="16"/>
  </w:num>
  <w:num w:numId="26" w16cid:durableId="1497183555">
    <w:abstractNumId w:val="13"/>
  </w:num>
  <w:num w:numId="27" w16cid:durableId="1617056971">
    <w:abstractNumId w:val="40"/>
  </w:num>
  <w:num w:numId="28" w16cid:durableId="2898770">
    <w:abstractNumId w:val="21"/>
  </w:num>
  <w:num w:numId="29" w16cid:durableId="748768457">
    <w:abstractNumId w:val="36"/>
  </w:num>
  <w:num w:numId="30" w16cid:durableId="1616059020">
    <w:abstractNumId w:val="0"/>
  </w:num>
  <w:num w:numId="31" w16cid:durableId="1126463928">
    <w:abstractNumId w:val="12"/>
  </w:num>
  <w:num w:numId="32" w16cid:durableId="15695547">
    <w:abstractNumId w:val="31"/>
  </w:num>
  <w:num w:numId="33" w16cid:durableId="783381195">
    <w:abstractNumId w:val="8"/>
  </w:num>
  <w:num w:numId="34" w16cid:durableId="1570967865">
    <w:abstractNumId w:val="9"/>
  </w:num>
  <w:num w:numId="35" w16cid:durableId="2061438639">
    <w:abstractNumId w:val="34"/>
  </w:num>
  <w:num w:numId="36" w16cid:durableId="1269699850">
    <w:abstractNumId w:val="43"/>
  </w:num>
  <w:num w:numId="37" w16cid:durableId="248000411">
    <w:abstractNumId w:val="24"/>
  </w:num>
  <w:num w:numId="38" w16cid:durableId="1222712886">
    <w:abstractNumId w:val="6"/>
  </w:num>
  <w:num w:numId="39" w16cid:durableId="1629697652">
    <w:abstractNumId w:val="20"/>
  </w:num>
  <w:num w:numId="40" w16cid:durableId="172964511">
    <w:abstractNumId w:val="23"/>
  </w:num>
  <w:num w:numId="41" w16cid:durableId="1315569976">
    <w:abstractNumId w:val="5"/>
  </w:num>
  <w:num w:numId="42" w16cid:durableId="1513568472">
    <w:abstractNumId w:val="30"/>
  </w:num>
  <w:num w:numId="43" w16cid:durableId="586574801">
    <w:abstractNumId w:val="10"/>
  </w:num>
  <w:num w:numId="44" w16cid:durableId="982388788">
    <w:abstractNumId w:val="2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attachedTemplate r:id="rId1"/>
  <w:linkStyles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AD7"/>
    <w:rsid w:val="000000DC"/>
    <w:rsid w:val="00025D3F"/>
    <w:rsid w:val="0003297E"/>
    <w:rsid w:val="00034142"/>
    <w:rsid w:val="00035C5D"/>
    <w:rsid w:val="00037D78"/>
    <w:rsid w:val="00041844"/>
    <w:rsid w:val="00053EC3"/>
    <w:rsid w:val="00055D39"/>
    <w:rsid w:val="000577C9"/>
    <w:rsid w:val="00062300"/>
    <w:rsid w:val="00071ED6"/>
    <w:rsid w:val="00072D43"/>
    <w:rsid w:val="00073557"/>
    <w:rsid w:val="00074613"/>
    <w:rsid w:val="00090963"/>
    <w:rsid w:val="00093DD5"/>
    <w:rsid w:val="000A23E1"/>
    <w:rsid w:val="000C234A"/>
    <w:rsid w:val="000D2E39"/>
    <w:rsid w:val="00125246"/>
    <w:rsid w:val="00133277"/>
    <w:rsid w:val="001431E9"/>
    <w:rsid w:val="00145126"/>
    <w:rsid w:val="00147988"/>
    <w:rsid w:val="001622EF"/>
    <w:rsid w:val="00173364"/>
    <w:rsid w:val="00197D05"/>
    <w:rsid w:val="001B0942"/>
    <w:rsid w:val="001B599D"/>
    <w:rsid w:val="001D3175"/>
    <w:rsid w:val="001F4C4E"/>
    <w:rsid w:val="00201E2C"/>
    <w:rsid w:val="00206446"/>
    <w:rsid w:val="00254CD6"/>
    <w:rsid w:val="00264691"/>
    <w:rsid w:val="00272DB7"/>
    <w:rsid w:val="00296CCF"/>
    <w:rsid w:val="002A03D3"/>
    <w:rsid w:val="002A65A9"/>
    <w:rsid w:val="002D749B"/>
    <w:rsid w:val="002E4CD3"/>
    <w:rsid w:val="002F0085"/>
    <w:rsid w:val="00317B28"/>
    <w:rsid w:val="003279F2"/>
    <w:rsid w:val="00341111"/>
    <w:rsid w:val="003639FD"/>
    <w:rsid w:val="00381395"/>
    <w:rsid w:val="00381CE0"/>
    <w:rsid w:val="00383445"/>
    <w:rsid w:val="003A346F"/>
    <w:rsid w:val="003A64BE"/>
    <w:rsid w:val="003B2803"/>
    <w:rsid w:val="003B50F7"/>
    <w:rsid w:val="003C1756"/>
    <w:rsid w:val="003E4C05"/>
    <w:rsid w:val="0041272B"/>
    <w:rsid w:val="004168B9"/>
    <w:rsid w:val="004273AF"/>
    <w:rsid w:val="0042763E"/>
    <w:rsid w:val="00444A31"/>
    <w:rsid w:val="00447A4E"/>
    <w:rsid w:val="0045571A"/>
    <w:rsid w:val="00464A71"/>
    <w:rsid w:val="00472362"/>
    <w:rsid w:val="00474B2C"/>
    <w:rsid w:val="004844F3"/>
    <w:rsid w:val="00491B4A"/>
    <w:rsid w:val="0049722E"/>
    <w:rsid w:val="004A1104"/>
    <w:rsid w:val="004A2F8A"/>
    <w:rsid w:val="004B1016"/>
    <w:rsid w:val="004C7250"/>
    <w:rsid w:val="004E7F3B"/>
    <w:rsid w:val="004F1356"/>
    <w:rsid w:val="004F297D"/>
    <w:rsid w:val="00507FB7"/>
    <w:rsid w:val="0051459B"/>
    <w:rsid w:val="00514973"/>
    <w:rsid w:val="00515D44"/>
    <w:rsid w:val="0051633B"/>
    <w:rsid w:val="0054663B"/>
    <w:rsid w:val="00562D46"/>
    <w:rsid w:val="0056777D"/>
    <w:rsid w:val="00582839"/>
    <w:rsid w:val="00587F43"/>
    <w:rsid w:val="005B1D94"/>
    <w:rsid w:val="005C6ABE"/>
    <w:rsid w:val="005E402D"/>
    <w:rsid w:val="005F47AB"/>
    <w:rsid w:val="005F56AF"/>
    <w:rsid w:val="0060304A"/>
    <w:rsid w:val="00613FDF"/>
    <w:rsid w:val="00630E6F"/>
    <w:rsid w:val="00640295"/>
    <w:rsid w:val="00657AC9"/>
    <w:rsid w:val="0069645E"/>
    <w:rsid w:val="006D0E02"/>
    <w:rsid w:val="006E1810"/>
    <w:rsid w:val="006E3FF9"/>
    <w:rsid w:val="007067EF"/>
    <w:rsid w:val="0071435E"/>
    <w:rsid w:val="00725BD1"/>
    <w:rsid w:val="00743091"/>
    <w:rsid w:val="007649DA"/>
    <w:rsid w:val="00774DF6"/>
    <w:rsid w:val="007926C9"/>
    <w:rsid w:val="00794B0C"/>
    <w:rsid w:val="00796C78"/>
    <w:rsid w:val="007A6F9E"/>
    <w:rsid w:val="007E4B41"/>
    <w:rsid w:val="007E72CD"/>
    <w:rsid w:val="007F2FBE"/>
    <w:rsid w:val="00800B7E"/>
    <w:rsid w:val="00805F79"/>
    <w:rsid w:val="00841AA5"/>
    <w:rsid w:val="00856949"/>
    <w:rsid w:val="00865539"/>
    <w:rsid w:val="00866DE2"/>
    <w:rsid w:val="00872E0A"/>
    <w:rsid w:val="00877904"/>
    <w:rsid w:val="00880A2D"/>
    <w:rsid w:val="00885D5D"/>
    <w:rsid w:val="00886838"/>
    <w:rsid w:val="00892DA1"/>
    <w:rsid w:val="008A0084"/>
    <w:rsid w:val="008A7896"/>
    <w:rsid w:val="008B2E0B"/>
    <w:rsid w:val="008D2336"/>
    <w:rsid w:val="008D5EDD"/>
    <w:rsid w:val="008E4C6E"/>
    <w:rsid w:val="008F1C3F"/>
    <w:rsid w:val="009078E9"/>
    <w:rsid w:val="0092674E"/>
    <w:rsid w:val="0093319E"/>
    <w:rsid w:val="00936B2D"/>
    <w:rsid w:val="009376C0"/>
    <w:rsid w:val="009400EB"/>
    <w:rsid w:val="009457F7"/>
    <w:rsid w:val="00946B76"/>
    <w:rsid w:val="0095187E"/>
    <w:rsid w:val="00957827"/>
    <w:rsid w:val="00993004"/>
    <w:rsid w:val="00993043"/>
    <w:rsid w:val="009971B5"/>
    <w:rsid w:val="009B55B4"/>
    <w:rsid w:val="00A20112"/>
    <w:rsid w:val="00A20291"/>
    <w:rsid w:val="00A21160"/>
    <w:rsid w:val="00A213E4"/>
    <w:rsid w:val="00A252E5"/>
    <w:rsid w:val="00A34EE1"/>
    <w:rsid w:val="00A4387B"/>
    <w:rsid w:val="00A572C9"/>
    <w:rsid w:val="00A63DFF"/>
    <w:rsid w:val="00A80554"/>
    <w:rsid w:val="00A86FD7"/>
    <w:rsid w:val="00AB2924"/>
    <w:rsid w:val="00AC1CD6"/>
    <w:rsid w:val="00B13B2C"/>
    <w:rsid w:val="00B32BA0"/>
    <w:rsid w:val="00B36249"/>
    <w:rsid w:val="00B47BC9"/>
    <w:rsid w:val="00B74F90"/>
    <w:rsid w:val="00B85730"/>
    <w:rsid w:val="00B86310"/>
    <w:rsid w:val="00B879DE"/>
    <w:rsid w:val="00B90B87"/>
    <w:rsid w:val="00B95651"/>
    <w:rsid w:val="00BE0889"/>
    <w:rsid w:val="00BE588E"/>
    <w:rsid w:val="00BF1A7A"/>
    <w:rsid w:val="00C005F3"/>
    <w:rsid w:val="00C257F9"/>
    <w:rsid w:val="00C41ACD"/>
    <w:rsid w:val="00C44BC5"/>
    <w:rsid w:val="00C47CE8"/>
    <w:rsid w:val="00C51369"/>
    <w:rsid w:val="00C5570E"/>
    <w:rsid w:val="00C90106"/>
    <w:rsid w:val="00C95FE3"/>
    <w:rsid w:val="00C975E2"/>
    <w:rsid w:val="00CA005B"/>
    <w:rsid w:val="00CA1955"/>
    <w:rsid w:val="00CA1A3D"/>
    <w:rsid w:val="00CB0534"/>
    <w:rsid w:val="00CC0FAA"/>
    <w:rsid w:val="00CC3A02"/>
    <w:rsid w:val="00CC3D72"/>
    <w:rsid w:val="00CE01A8"/>
    <w:rsid w:val="00D1007E"/>
    <w:rsid w:val="00D112FB"/>
    <w:rsid w:val="00D12CBE"/>
    <w:rsid w:val="00D21A4D"/>
    <w:rsid w:val="00D32481"/>
    <w:rsid w:val="00D35B0D"/>
    <w:rsid w:val="00D461FB"/>
    <w:rsid w:val="00D6780A"/>
    <w:rsid w:val="00D77BEB"/>
    <w:rsid w:val="00D855E4"/>
    <w:rsid w:val="00DA3B96"/>
    <w:rsid w:val="00DA490E"/>
    <w:rsid w:val="00DB50F8"/>
    <w:rsid w:val="00DD2306"/>
    <w:rsid w:val="00DE7AC0"/>
    <w:rsid w:val="00DF6DD7"/>
    <w:rsid w:val="00E16150"/>
    <w:rsid w:val="00E2331B"/>
    <w:rsid w:val="00E33F4D"/>
    <w:rsid w:val="00E629DB"/>
    <w:rsid w:val="00E80DA0"/>
    <w:rsid w:val="00E80DDE"/>
    <w:rsid w:val="00E92C94"/>
    <w:rsid w:val="00EA3A70"/>
    <w:rsid w:val="00EA44C7"/>
    <w:rsid w:val="00EA6988"/>
    <w:rsid w:val="00EB31DC"/>
    <w:rsid w:val="00ED2DFE"/>
    <w:rsid w:val="00EE0708"/>
    <w:rsid w:val="00F006DC"/>
    <w:rsid w:val="00F05458"/>
    <w:rsid w:val="00F10A32"/>
    <w:rsid w:val="00F14489"/>
    <w:rsid w:val="00F1716F"/>
    <w:rsid w:val="00F27470"/>
    <w:rsid w:val="00F66707"/>
    <w:rsid w:val="00F84AD7"/>
    <w:rsid w:val="00F9211A"/>
    <w:rsid w:val="00FB1E5C"/>
    <w:rsid w:val="00FB5CD9"/>
    <w:rsid w:val="00FC5834"/>
    <w:rsid w:val="00FF2B25"/>
    <w:rsid w:val="00FF5D6F"/>
    <w:rsid w:val="00FF653B"/>
    <w:rsid w:val="019FB12F"/>
    <w:rsid w:val="0306F207"/>
    <w:rsid w:val="0404DD13"/>
    <w:rsid w:val="060E27D3"/>
    <w:rsid w:val="0748892D"/>
    <w:rsid w:val="0A43EF58"/>
    <w:rsid w:val="110440E7"/>
    <w:rsid w:val="15B911F0"/>
    <w:rsid w:val="1690BE42"/>
    <w:rsid w:val="1870FF43"/>
    <w:rsid w:val="1D45A81C"/>
    <w:rsid w:val="1D62422D"/>
    <w:rsid w:val="1EFB1D72"/>
    <w:rsid w:val="25068A7E"/>
    <w:rsid w:val="253CFF13"/>
    <w:rsid w:val="27591CB5"/>
    <w:rsid w:val="2A188060"/>
    <w:rsid w:val="2D54525C"/>
    <w:rsid w:val="2DFF36AC"/>
    <w:rsid w:val="2FDE5AC5"/>
    <w:rsid w:val="3D5FC270"/>
    <w:rsid w:val="3D8989AF"/>
    <w:rsid w:val="3EE3824A"/>
    <w:rsid w:val="4020DA6A"/>
    <w:rsid w:val="405F1274"/>
    <w:rsid w:val="41CDE641"/>
    <w:rsid w:val="42B9C999"/>
    <w:rsid w:val="439C5DD0"/>
    <w:rsid w:val="470D9969"/>
    <w:rsid w:val="48E9D3CE"/>
    <w:rsid w:val="4984B76C"/>
    <w:rsid w:val="4B8C81DB"/>
    <w:rsid w:val="4F612FDE"/>
    <w:rsid w:val="509BDE0E"/>
    <w:rsid w:val="51D3EA4E"/>
    <w:rsid w:val="51FB4057"/>
    <w:rsid w:val="52559626"/>
    <w:rsid w:val="52D1BBE3"/>
    <w:rsid w:val="5B8ED3BB"/>
    <w:rsid w:val="5D3F6ADF"/>
    <w:rsid w:val="6177D26E"/>
    <w:rsid w:val="650803E9"/>
    <w:rsid w:val="6602799B"/>
    <w:rsid w:val="6C1C31B6"/>
    <w:rsid w:val="6D3256A3"/>
    <w:rsid w:val="6EC84808"/>
    <w:rsid w:val="763FB154"/>
    <w:rsid w:val="7F5BA4A8"/>
    <w:rsid w:val="7FF7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397F76"/>
  <w15:chartTrackingRefBased/>
  <w15:docId w15:val="{C172B7BC-4527-49B2-B4D7-34BB64325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qFormat="1"/>
    <w:lsdException w:name="heading 1" w:uiPriority="0" w:qFormat="1"/>
    <w:lsdException w:name="heading 2" w:semiHidden="1" w:unhideWhenUsed="1" w:qFormat="1"/>
    <w:lsdException w:name="heading 3" w:semiHidden="1" w:unhideWhenUsed="1" w:qFormat="1"/>
    <w:lsdException w:name="heading 4" w:semiHidden="1" w:uiPriority="3" w:unhideWhenUsed="1" w:qFormat="1"/>
    <w:lsdException w:name="heading 5" w:semiHidden="1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8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nhideWhenUsed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rsid w:val="002F0085"/>
    <w:pPr>
      <w:spacing w:after="0" w:line="480" w:lineRule="atLeast"/>
    </w:pPr>
    <w:rPr>
      <w:rFonts w:ascii="Times New Roman" w:hAnsi="Times New Roman"/>
      <w:sz w:val="24"/>
    </w:rPr>
  </w:style>
  <w:style w:type="paragraph" w:styleId="Heading1">
    <w:name w:val="heading 1"/>
    <w:link w:val="Heading1Char"/>
    <w:uiPriority w:val="99"/>
    <w:semiHidden/>
    <w:rsid w:val="00A21160"/>
    <w:pPr>
      <w:spacing w:line="480" w:lineRule="atLeast"/>
      <w:jc w:val="center"/>
      <w:outlineLvl w:val="0"/>
    </w:pPr>
    <w:rPr>
      <w:rFonts w:ascii="Times New Roman" w:hAnsi="Times New Roman"/>
      <w:caps/>
      <w:sz w:val="24"/>
    </w:rPr>
  </w:style>
  <w:style w:type="paragraph" w:styleId="Heading2">
    <w:name w:val="heading 2"/>
    <w:link w:val="Heading2Char"/>
    <w:uiPriority w:val="99"/>
    <w:semiHidden/>
    <w:rsid w:val="00A21160"/>
    <w:pPr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Heading2"/>
    <w:link w:val="Heading3Char"/>
    <w:uiPriority w:val="99"/>
    <w:semiHidden/>
    <w:rsid w:val="00A21160"/>
    <w:pPr>
      <w:outlineLvl w:val="2"/>
    </w:pPr>
    <w:rPr>
      <w:szCs w:val="24"/>
    </w:rPr>
  </w:style>
  <w:style w:type="paragraph" w:styleId="Heading4">
    <w:name w:val="heading 4"/>
    <w:basedOn w:val="Heading1"/>
    <w:link w:val="Heading4Char"/>
    <w:uiPriority w:val="99"/>
    <w:semiHidden/>
    <w:rsid w:val="00A21160"/>
    <w:pPr>
      <w:outlineLvl w:val="3"/>
    </w:pPr>
  </w:style>
  <w:style w:type="paragraph" w:styleId="Heading5">
    <w:name w:val="heading 5"/>
    <w:basedOn w:val="Normal"/>
    <w:next w:val="Normal"/>
    <w:link w:val="Heading5Char"/>
    <w:uiPriority w:val="99"/>
    <w:semiHidden/>
    <w:unhideWhenUsed/>
    <w:rsid w:val="00A2116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116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116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semiHidden/>
    <w:rsid w:val="00993004"/>
    <w:rPr>
      <w:rFonts w:ascii="Times New Roman" w:hAnsi="Times New Roman"/>
      <w:caps/>
      <w:sz w:val="24"/>
    </w:rPr>
  </w:style>
  <w:style w:type="character" w:customStyle="1" w:styleId="Heading2Char">
    <w:name w:val="Heading 2 Char"/>
    <w:basedOn w:val="DefaultParagraphFont"/>
    <w:link w:val="Heading2"/>
    <w:uiPriority w:val="99"/>
    <w:semiHidden/>
    <w:rsid w:val="00993004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9"/>
    <w:semiHidden/>
    <w:rsid w:val="00993004"/>
    <w:rPr>
      <w:rFonts w:ascii="Times New Roman" w:eastAsiaTheme="majorEastAsia" w:hAnsi="Times New Roman" w:cstheme="majorBidi"/>
      <w:b/>
      <w:sz w:val="24"/>
      <w:szCs w:val="24"/>
    </w:rPr>
  </w:style>
  <w:style w:type="character" w:styleId="Emphasis">
    <w:name w:val="Emphasis"/>
    <w:basedOn w:val="DefaultParagraphFont"/>
    <w:uiPriority w:val="99"/>
    <w:rsid w:val="00A21160"/>
    <w:rPr>
      <w:i/>
      <w:iCs/>
    </w:rPr>
  </w:style>
  <w:style w:type="paragraph" w:styleId="Header">
    <w:name w:val="header"/>
    <w:link w:val="HeaderChar"/>
    <w:uiPriority w:val="99"/>
    <w:unhideWhenUsed/>
    <w:rsid w:val="00A21160"/>
    <w:pPr>
      <w:tabs>
        <w:tab w:val="center" w:pos="4680"/>
        <w:tab w:val="right" w:pos="9360"/>
      </w:tabs>
      <w:spacing w:after="0" w:line="240" w:lineRule="auto"/>
    </w:pPr>
    <w:rPr>
      <w:rFonts w:ascii="Times New Roman" w:hAnsi="Times New Roman"/>
      <w:sz w:val="24"/>
    </w:rPr>
  </w:style>
  <w:style w:type="character" w:customStyle="1" w:styleId="HeaderChar">
    <w:name w:val="Header Char"/>
    <w:basedOn w:val="DefaultParagraphFont"/>
    <w:link w:val="Header"/>
    <w:uiPriority w:val="99"/>
    <w:rsid w:val="00A21160"/>
    <w:rPr>
      <w:rFonts w:ascii="Times New Roman" w:hAnsi="Times New Roman"/>
      <w:sz w:val="24"/>
    </w:rPr>
  </w:style>
  <w:style w:type="paragraph" w:styleId="Footer">
    <w:name w:val="footer"/>
    <w:link w:val="FooterChar"/>
    <w:uiPriority w:val="99"/>
    <w:unhideWhenUsed/>
    <w:rsid w:val="00A21160"/>
    <w:pPr>
      <w:tabs>
        <w:tab w:val="center" w:pos="4680"/>
        <w:tab w:val="right" w:pos="9360"/>
      </w:tabs>
      <w:spacing w:after="0" w:line="240" w:lineRule="auto"/>
    </w:pPr>
    <w:rPr>
      <w:rFonts w:ascii="Times New Roman" w:hAnsi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A21160"/>
    <w:rPr>
      <w:rFonts w:ascii="Times New Roman" w:hAnsi="Times New Roman"/>
      <w:sz w:val="24"/>
    </w:rPr>
  </w:style>
  <w:style w:type="paragraph" w:customStyle="1" w:styleId="TableHeading">
    <w:name w:val="Table Heading"/>
    <w:link w:val="TableHeadingChar"/>
    <w:uiPriority w:val="99"/>
    <w:semiHidden/>
    <w:rsid w:val="00055D39"/>
    <w:pPr>
      <w:spacing w:after="0" w:line="240" w:lineRule="atLeast"/>
    </w:pPr>
    <w:rPr>
      <w:rFonts w:ascii="Times New Roman" w:hAnsi="Times New Roman"/>
      <w:i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1160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ableHeadingChar">
    <w:name w:val="Table Heading Char"/>
    <w:basedOn w:val="DefaultParagraphFont"/>
    <w:link w:val="TableHeading"/>
    <w:uiPriority w:val="99"/>
    <w:semiHidden/>
    <w:rsid w:val="00B36249"/>
    <w:rPr>
      <w:rFonts w:ascii="Times New Roman" w:hAnsi="Times New Roman"/>
      <w:i/>
      <w:sz w:val="24"/>
    </w:rPr>
  </w:style>
  <w:style w:type="paragraph" w:styleId="TOCHeading">
    <w:name w:val="TOC Heading"/>
    <w:basedOn w:val="Heading1"/>
    <w:next w:val="Normal"/>
    <w:uiPriority w:val="39"/>
    <w:semiHidden/>
    <w:rsid w:val="005C6ABE"/>
    <w:pPr>
      <w:spacing w:before="240" w:line="259" w:lineRule="auto"/>
      <w:jc w:val="left"/>
      <w:outlineLvl w:val="9"/>
    </w:pPr>
    <w:rPr>
      <w:rFonts w:asciiTheme="majorHAnsi" w:hAnsiTheme="majorHAnsi"/>
      <w:caps w:val="0"/>
      <w:color w:val="2E74B5" w:themeColor="accent1" w:themeShade="BF"/>
      <w:sz w:val="32"/>
    </w:rPr>
  </w:style>
  <w:style w:type="paragraph" w:styleId="TOC1">
    <w:name w:val="toc 1"/>
    <w:aliases w:val="TOC 1 - CHAPTER TITLES"/>
    <w:link w:val="TOC1Char"/>
    <w:autoRedefine/>
    <w:uiPriority w:val="39"/>
    <w:unhideWhenUsed/>
    <w:rsid w:val="00C257F9"/>
    <w:pPr>
      <w:spacing w:before="120" w:after="120" w:line="480" w:lineRule="atLeast"/>
    </w:pPr>
    <w:rPr>
      <w:rFonts w:cstheme="minorHAnsi"/>
      <w:b/>
      <w:bCs/>
      <w:caps/>
      <w:sz w:val="20"/>
      <w:szCs w:val="20"/>
    </w:rPr>
  </w:style>
  <w:style w:type="paragraph" w:styleId="TOC2">
    <w:name w:val="toc 2"/>
    <w:aliases w:val="TOC 2 - Level 1 Headings"/>
    <w:basedOn w:val="TOC1"/>
    <w:autoRedefine/>
    <w:uiPriority w:val="39"/>
    <w:unhideWhenUsed/>
    <w:rsid w:val="00C257F9"/>
    <w:pPr>
      <w:spacing w:before="0" w:after="0"/>
      <w:ind w:left="240"/>
    </w:pPr>
    <w:rPr>
      <w:b w:val="0"/>
      <w:bCs w:val="0"/>
      <w:caps w:val="0"/>
      <w:smallCaps/>
    </w:rPr>
  </w:style>
  <w:style w:type="paragraph" w:styleId="TOC3">
    <w:name w:val="toc 3"/>
    <w:aliases w:val="TOC 3 - Level 2 Headings"/>
    <w:basedOn w:val="TOC2"/>
    <w:next w:val="Normal"/>
    <w:autoRedefine/>
    <w:uiPriority w:val="39"/>
    <w:unhideWhenUsed/>
    <w:rsid w:val="00CB0534"/>
    <w:pPr>
      <w:ind w:left="480"/>
    </w:pPr>
    <w:rPr>
      <w:i/>
      <w:iCs/>
      <w:smallCaps w:val="0"/>
    </w:rPr>
  </w:style>
  <w:style w:type="character" w:styleId="Hyperlink">
    <w:name w:val="Hyperlink"/>
    <w:basedOn w:val="DefaultParagraphFont"/>
    <w:uiPriority w:val="99"/>
    <w:unhideWhenUsed/>
    <w:rsid w:val="00A21160"/>
    <w:rPr>
      <w:color w:val="0563C1" w:themeColor="hyperlink"/>
      <w:u w:val="single"/>
    </w:rPr>
  </w:style>
  <w:style w:type="paragraph" w:customStyle="1" w:styleId="ProjectTitle">
    <w:name w:val="Project Title"/>
    <w:qFormat/>
    <w:rsid w:val="00B32BA0"/>
    <w:pPr>
      <w:spacing w:line="480" w:lineRule="atLeast"/>
      <w:jc w:val="center"/>
    </w:pPr>
    <w:rPr>
      <w:b/>
      <w:caps/>
      <w:sz w:val="48"/>
    </w:rPr>
  </w:style>
  <w:style w:type="character" w:customStyle="1" w:styleId="Heading4Char">
    <w:name w:val="Heading 4 Char"/>
    <w:basedOn w:val="DefaultParagraphFont"/>
    <w:link w:val="Heading4"/>
    <w:uiPriority w:val="99"/>
    <w:semiHidden/>
    <w:rsid w:val="00993004"/>
    <w:rPr>
      <w:rFonts w:ascii="Times New Roman" w:hAnsi="Times New Roman"/>
      <w:caps/>
      <w:sz w:val="24"/>
    </w:rPr>
  </w:style>
  <w:style w:type="paragraph" w:customStyle="1" w:styleId="BackMatterHeadings">
    <w:name w:val="Back Matter Headings"/>
    <w:basedOn w:val="ProjectTitle"/>
    <w:uiPriority w:val="7"/>
    <w:rsid w:val="00993004"/>
  </w:style>
  <w:style w:type="character" w:customStyle="1" w:styleId="Heading5Char">
    <w:name w:val="Heading 5 Char"/>
    <w:basedOn w:val="DefaultParagraphFont"/>
    <w:link w:val="Heading5"/>
    <w:uiPriority w:val="99"/>
    <w:semiHidden/>
    <w:rsid w:val="00A21160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styleId="TOC5">
    <w:name w:val="toc 5"/>
    <w:aliases w:val="TOC 5 - List of Tables/Figures Headings"/>
    <w:basedOn w:val="TOC1"/>
    <w:autoRedefine/>
    <w:uiPriority w:val="39"/>
    <w:unhideWhenUsed/>
    <w:rsid w:val="00CE01A8"/>
    <w:pPr>
      <w:spacing w:before="0" w:after="0"/>
      <w:ind w:left="960"/>
    </w:pPr>
    <w:rPr>
      <w:b w:val="0"/>
      <w:bCs w:val="0"/>
      <w:caps w:val="0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1160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TOC4">
    <w:name w:val="toc 4"/>
    <w:aliases w:val="TOC 4 - BACK MATTER HEADINGS"/>
    <w:basedOn w:val="TOC2"/>
    <w:next w:val="Normal"/>
    <w:autoRedefine/>
    <w:uiPriority w:val="39"/>
    <w:unhideWhenUsed/>
    <w:rsid w:val="002D749B"/>
    <w:pPr>
      <w:ind w:left="720"/>
    </w:pPr>
    <w:rPr>
      <w:smallCaps w:val="0"/>
      <w:sz w:val="18"/>
      <w:szCs w:val="18"/>
    </w:rPr>
  </w:style>
  <w:style w:type="paragraph" w:styleId="TOC6">
    <w:name w:val="toc 6"/>
    <w:aliases w:val="TOC 6 - Table/Figure Heading"/>
    <w:basedOn w:val="TOC5"/>
    <w:next w:val="Normal"/>
    <w:autoRedefine/>
    <w:uiPriority w:val="39"/>
    <w:unhideWhenUsed/>
    <w:rsid w:val="00A21160"/>
    <w:pPr>
      <w:ind w:left="1200"/>
    </w:pPr>
  </w:style>
  <w:style w:type="paragraph" w:customStyle="1" w:styleId="FigureHeading">
    <w:name w:val="Figure Heading"/>
    <w:basedOn w:val="TableHeading"/>
    <w:uiPriority w:val="99"/>
    <w:semiHidden/>
    <w:rsid w:val="00055D39"/>
  </w:style>
  <w:style w:type="paragraph" w:customStyle="1" w:styleId="DocumentText">
    <w:name w:val="Document Text"/>
    <w:uiPriority w:val="4"/>
    <w:qFormat/>
    <w:rsid w:val="00B85730"/>
    <w:pPr>
      <w:spacing w:after="0" w:line="480" w:lineRule="atLeast"/>
      <w:ind w:left="720"/>
    </w:pPr>
    <w:rPr>
      <w:rFonts w:cstheme="minorHAnsi"/>
      <w:noProof/>
      <w:sz w:val="24"/>
    </w:rPr>
  </w:style>
  <w:style w:type="table" w:styleId="TableGrid">
    <w:name w:val="Table Grid"/>
    <w:basedOn w:val="TableNormal"/>
    <w:uiPriority w:val="39"/>
    <w:rsid w:val="00412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41272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TableCaption">
    <w:name w:val="Table Caption"/>
    <w:link w:val="TableCaptionChar"/>
    <w:uiPriority w:val="6"/>
    <w:qFormat/>
    <w:rsid w:val="000D2E39"/>
    <w:pPr>
      <w:spacing w:after="0" w:line="240" w:lineRule="atLeast"/>
    </w:pPr>
    <w:rPr>
      <w:rFonts w:ascii="Times New Roman" w:hAnsi="Times New Roman"/>
      <w:b/>
      <w:i/>
      <w:sz w:val="24"/>
    </w:rPr>
  </w:style>
  <w:style w:type="character" w:customStyle="1" w:styleId="TableCaptionChar">
    <w:name w:val="Table Caption Char"/>
    <w:basedOn w:val="DefaultParagraphFont"/>
    <w:link w:val="TableCaption"/>
    <w:uiPriority w:val="6"/>
    <w:rsid w:val="000D2E39"/>
    <w:rPr>
      <w:rFonts w:ascii="Times New Roman" w:hAnsi="Times New Roman"/>
      <w:b/>
      <w:i/>
      <w:sz w:val="24"/>
    </w:rPr>
  </w:style>
  <w:style w:type="paragraph" w:customStyle="1" w:styleId="FigureCaption">
    <w:name w:val="Figure Caption"/>
    <w:basedOn w:val="TableCaption"/>
    <w:uiPriority w:val="5"/>
    <w:qFormat/>
    <w:rsid w:val="00A21160"/>
  </w:style>
  <w:style w:type="paragraph" w:customStyle="1" w:styleId="Non-used">
    <w:name w:val="Non-used"/>
    <w:basedOn w:val="Heading2"/>
    <w:link w:val="Non-usedChar"/>
    <w:uiPriority w:val="99"/>
    <w:semiHidden/>
    <w:rsid w:val="00A21160"/>
    <w:pPr>
      <w:spacing w:after="240"/>
    </w:pPr>
  </w:style>
  <w:style w:type="character" w:customStyle="1" w:styleId="Non-usedChar">
    <w:name w:val="Non-used Char"/>
    <w:basedOn w:val="Heading2Char"/>
    <w:link w:val="Non-used"/>
    <w:uiPriority w:val="99"/>
    <w:semiHidden/>
    <w:rsid w:val="00A21160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HeadingL1">
    <w:name w:val="Heading L1"/>
    <w:next w:val="DocumentText"/>
    <w:uiPriority w:val="1"/>
    <w:qFormat/>
    <w:rsid w:val="00946B76"/>
    <w:pPr>
      <w:pBdr>
        <w:bottom w:val="single" w:sz="4" w:space="4" w:color="auto"/>
      </w:pBdr>
      <w:spacing w:after="0" w:line="480" w:lineRule="atLeast"/>
    </w:pPr>
    <w:rPr>
      <w:rFonts w:asciiTheme="majorHAnsi" w:hAnsiTheme="majorHAnsi"/>
      <w:b/>
      <w:color w:val="000070"/>
      <w:sz w:val="36"/>
    </w:rPr>
  </w:style>
  <w:style w:type="paragraph" w:customStyle="1" w:styleId="HeadingsL2">
    <w:name w:val="Headings L2"/>
    <w:basedOn w:val="HeadingL1"/>
    <w:next w:val="DocumentText"/>
    <w:uiPriority w:val="2"/>
    <w:qFormat/>
    <w:rsid w:val="00946B76"/>
    <w:pPr>
      <w:pBdr>
        <w:bottom w:val="none" w:sz="0" w:space="0" w:color="auto"/>
      </w:pBdr>
    </w:pPr>
    <w:rPr>
      <w:color w:val="404040" w:themeColor="text1" w:themeTint="BF"/>
      <w:sz w:val="28"/>
      <w:szCs w:val="18"/>
    </w:rPr>
  </w:style>
  <w:style w:type="paragraph" w:customStyle="1" w:styleId="ListofTablesFiguresHeadings">
    <w:name w:val="List of Tables/Figures Headings"/>
    <w:basedOn w:val="ProjectTitle"/>
    <w:uiPriority w:val="8"/>
    <w:semiHidden/>
    <w:qFormat/>
    <w:rsid w:val="00A21160"/>
  </w:style>
  <w:style w:type="paragraph" w:styleId="BalloonText">
    <w:name w:val="Balloon Text"/>
    <w:basedOn w:val="Normal"/>
    <w:link w:val="BalloonTextChar"/>
    <w:uiPriority w:val="99"/>
    <w:semiHidden/>
    <w:unhideWhenUsed/>
    <w:rsid w:val="00892DA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A1"/>
    <w:rPr>
      <w:rFonts w:ascii="Segoe UI" w:hAnsi="Segoe UI" w:cs="Segoe UI"/>
      <w:sz w:val="18"/>
      <w:szCs w:val="18"/>
    </w:rPr>
  </w:style>
  <w:style w:type="paragraph" w:customStyle="1" w:styleId="HeadingsL3">
    <w:name w:val="Headings L3"/>
    <w:basedOn w:val="HeadingsL2"/>
    <w:next w:val="DocumentText"/>
    <w:link w:val="HeadingsL3Char"/>
    <w:uiPriority w:val="3"/>
    <w:qFormat/>
    <w:rsid w:val="00946B76"/>
    <w:pPr>
      <w:ind w:left="709"/>
    </w:pPr>
    <w:rPr>
      <w:i/>
      <w:noProof/>
      <w:color w:val="auto"/>
      <w:sz w:val="24"/>
      <w:szCs w:val="16"/>
    </w:rPr>
  </w:style>
  <w:style w:type="character" w:customStyle="1" w:styleId="HeadingsL3Char">
    <w:name w:val="Headings L3 Char"/>
    <w:basedOn w:val="DefaultParagraphFont"/>
    <w:link w:val="HeadingsL3"/>
    <w:uiPriority w:val="3"/>
    <w:rsid w:val="00946B76"/>
    <w:rPr>
      <w:rFonts w:asciiTheme="majorHAnsi" w:hAnsiTheme="majorHAnsi"/>
      <w:b/>
      <w:i/>
      <w:noProof/>
      <w:sz w:val="24"/>
      <w:szCs w:val="16"/>
    </w:rPr>
  </w:style>
  <w:style w:type="paragraph" w:styleId="TOC7">
    <w:name w:val="toc 7"/>
    <w:basedOn w:val="TOC3"/>
    <w:autoRedefine/>
    <w:uiPriority w:val="39"/>
    <w:unhideWhenUsed/>
    <w:rsid w:val="00A252E5"/>
    <w:pPr>
      <w:ind w:left="1440"/>
    </w:pPr>
    <w:rPr>
      <w:i w:val="0"/>
      <w:iCs w:val="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32481"/>
    <w:rPr>
      <w:color w:val="808080"/>
    </w:rPr>
  </w:style>
  <w:style w:type="paragraph" w:styleId="TOC8">
    <w:name w:val="toc 8"/>
    <w:basedOn w:val="Normal"/>
    <w:next w:val="Normal"/>
    <w:autoRedefine/>
    <w:uiPriority w:val="39"/>
    <w:unhideWhenUsed/>
    <w:rsid w:val="00CE01A8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E01A8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FigureCaptionStyleBlock">
    <w:name w:val="Figure Caption Style Block"/>
    <w:basedOn w:val="TOC1"/>
    <w:link w:val="FigureCaptionStyleBlockChar"/>
    <w:uiPriority w:val="99"/>
    <w:qFormat/>
    <w:rsid w:val="0049722E"/>
    <w:pPr>
      <w:tabs>
        <w:tab w:val="right" w:leader="dot" w:pos="8296"/>
      </w:tabs>
    </w:pPr>
    <w:rPr>
      <w:noProof/>
    </w:rPr>
  </w:style>
  <w:style w:type="character" w:customStyle="1" w:styleId="TOC1Char">
    <w:name w:val="TOC 1 Char"/>
    <w:aliases w:val="TOC 1 - CHAPTER TITLES Char"/>
    <w:basedOn w:val="DefaultParagraphFont"/>
    <w:link w:val="TOC1"/>
    <w:uiPriority w:val="39"/>
    <w:rsid w:val="0049722E"/>
    <w:rPr>
      <w:rFonts w:cstheme="minorHAnsi"/>
      <w:b/>
      <w:bCs/>
      <w:caps/>
      <w:sz w:val="20"/>
      <w:szCs w:val="20"/>
    </w:rPr>
  </w:style>
  <w:style w:type="character" w:customStyle="1" w:styleId="FigureCaptionStyleBlockChar">
    <w:name w:val="Figure Caption Style Block Char"/>
    <w:basedOn w:val="TOC1Char"/>
    <w:link w:val="FigureCaptionStyleBlock"/>
    <w:uiPriority w:val="99"/>
    <w:rsid w:val="0049722E"/>
    <w:rPr>
      <w:rFonts w:cstheme="minorHAnsi"/>
      <w:b/>
      <w:bCs/>
      <w:caps/>
      <w:noProof/>
      <w:sz w:val="20"/>
      <w:szCs w:val="20"/>
    </w:rPr>
  </w:style>
  <w:style w:type="numbering" w:customStyle="1" w:styleId="CurrentList1">
    <w:name w:val="Current List1"/>
    <w:uiPriority w:val="99"/>
    <w:rsid w:val="0049722E"/>
    <w:pPr>
      <w:numPr>
        <w:numId w:val="3"/>
      </w:numPr>
    </w:pPr>
  </w:style>
  <w:style w:type="numbering" w:customStyle="1" w:styleId="CurrentList2">
    <w:name w:val="Current List2"/>
    <w:uiPriority w:val="99"/>
    <w:rsid w:val="0049722E"/>
    <w:pPr>
      <w:numPr>
        <w:numId w:val="4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E92C9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8344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3834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13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0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jpg"/><Relationship Id="rId34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gi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3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Downloads\ProjectReport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6992815867C4654AA891709C7A85F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C7773D-0683-4D63-92D9-2120150E882A}"/>
      </w:docPartPr>
      <w:docPartBody>
        <w:p w:rsidR="00AD114B" w:rsidRDefault="00000000">
          <w:pPr>
            <w:pStyle w:val="16992815867C4654AA891709C7A85F9F"/>
          </w:pPr>
          <w:r w:rsidRPr="0036730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70B"/>
    <w:rsid w:val="00016006"/>
    <w:rsid w:val="00111E9F"/>
    <w:rsid w:val="003A346F"/>
    <w:rsid w:val="003F5F13"/>
    <w:rsid w:val="006604E4"/>
    <w:rsid w:val="007E72CD"/>
    <w:rsid w:val="00977201"/>
    <w:rsid w:val="00AD114B"/>
    <w:rsid w:val="00CE270B"/>
    <w:rsid w:val="00E629DB"/>
    <w:rsid w:val="00EB3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F5F13"/>
    <w:rPr>
      <w:color w:val="808080"/>
    </w:rPr>
  </w:style>
  <w:style w:type="paragraph" w:customStyle="1" w:styleId="16992815867C4654AA891709C7A85F9F">
    <w:name w:val="16992815867C4654AA891709C7A85F9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BF5E4C675AD8A49B257CF28480F9044" ma:contentTypeVersion="4" ma:contentTypeDescription="Create a new document." ma:contentTypeScope="" ma:versionID="cdddcfe10f0446a6fb2c0656c4a0cdaf">
  <xsd:schema xmlns:xsd="http://www.w3.org/2001/XMLSchema" xmlns:xs="http://www.w3.org/2001/XMLSchema" xmlns:p="http://schemas.microsoft.com/office/2006/metadata/properties" xmlns:ns2="61f74041-5b1d-4d2f-afaf-be24360a4498" targetNamespace="http://schemas.microsoft.com/office/2006/metadata/properties" ma:root="true" ma:fieldsID="35ef6964915c0dbb2816d856149242b7" ns2:_="">
    <xsd:import namespace="61f74041-5b1d-4d2f-afaf-be24360a449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f74041-5b1d-4d2f-afaf-be24360a44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573A614-FBEF-4D7D-B556-48066E46183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8270199-F265-4D59-B640-54C84CE3EC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1f74041-5b1d-4d2f-afaf-be24360a44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5CC229-888F-42A6-9E4D-EFFD46BF57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49B180B-A90C-4CA7-B7E6-47B503196F8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ProjectReportTemplate.dotx</Template>
  <TotalTime>115</TotalTime>
  <Pages>1</Pages>
  <Words>3619</Words>
  <Characters>20631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Smart Parking</vt:lpstr>
    </vt:vector>
  </TitlesOfParts>
  <Company/>
  <LinksUpToDate>false</LinksUpToDate>
  <CharactersWithSpaces>24202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 Parking</dc:title>
  <dc:subject/>
  <dc:creator>Dell</dc:creator>
  <cp:keywords/>
  <dc:description/>
  <cp:lastModifiedBy>Abhishek Rajopadhye</cp:lastModifiedBy>
  <cp:revision>17</cp:revision>
  <cp:lastPrinted>2017-05-04T20:19:00Z</cp:lastPrinted>
  <dcterms:created xsi:type="dcterms:W3CDTF">2025-03-12T08:33:00Z</dcterms:created>
  <dcterms:modified xsi:type="dcterms:W3CDTF">2025-03-19T07:15:00Z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0x010100DBF5E4C675AD8A49B257CF28480F9044</vt:lpwstr>
  </property>
</Properties>
</file>